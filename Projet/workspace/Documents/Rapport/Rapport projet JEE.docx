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4385647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79772A" w:rsidRDefault="006E2CD4">
          <w:r>
            <w:rPr>
              <w:noProof/>
              <w:lang w:eastAsia="fr-FR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4861835</wp:posOffset>
                </wp:positionH>
                <wp:positionV relativeFrom="paragraph">
                  <wp:posOffset>-508786</wp:posOffset>
                </wp:positionV>
                <wp:extent cx="1194255" cy="429770"/>
                <wp:effectExtent l="190500" t="152400" r="177345" b="141730"/>
                <wp:wrapNone/>
                <wp:docPr id="1" name="Image 4" descr="F:\Documents\Fabien\Fab cours\Logos\c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F:\Documents\Fabien\Fab cours\Logos\c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4255" cy="429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vertAnchor="page" w:horzAnchor="margin" w:tblpXSpec="center" w:tblpY="14171"/>
            <w:tblW w:w="5000" w:type="pct"/>
            <w:tblLook w:val="04A0"/>
          </w:tblPr>
          <w:tblGrid>
            <w:gridCol w:w="9288"/>
          </w:tblGrid>
          <w:tr w:rsidR="0079772A">
            <w:tc>
              <w:tcPr>
                <w:tcW w:w="9576" w:type="dxa"/>
              </w:tcPr>
              <w:p w:rsidR="0079772A" w:rsidRDefault="0079772A">
                <w:pPr>
                  <w:pStyle w:val="Abstract"/>
                  <w:framePr w:hSpace="0" w:wrap="auto" w:hAnchor="text" w:xAlign="left" w:yAlign="inline"/>
                </w:pPr>
              </w:p>
            </w:tc>
          </w:tr>
        </w:tbl>
        <w:p w:rsidR="00182B72" w:rsidRDefault="00B25FC8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2" type="#_x0000_t202" style="position:absolute;margin-left:172pt;margin-top:442.1pt;width:315.05pt;height:82.35pt;z-index:251671040;mso-position-horizontal-relative:text;mso-position-vertical-relative:text;mso-width-relative:margin;mso-height-relative:margin" stroked="f">
                <v:fill color2="fill darken(118)" o:opacity2="0" rotate="t" method="linear sigma" focus="100%" type="gradient"/>
                <v:textbox style="mso-next-textbox:#_x0000_s2062">
                  <w:txbxContent>
                    <w:p w:rsidR="00106F1F" w:rsidRDefault="00106F1F" w:rsidP="0012648D">
                      <w:pPr>
                        <w:pBdr>
                          <w:bottom w:val="thinThickMediumGap" w:sz="24" w:space="1" w:color="auto"/>
                        </w:pBd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Equipe</w:t>
                      </w:r>
                    </w:p>
                    <w:p w:rsidR="00106F1F" w:rsidRPr="00E911B6" w:rsidRDefault="00106F1F" w:rsidP="00E911B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E911B6">
                        <w:rPr>
                          <w:sz w:val="24"/>
                        </w:rPr>
                        <w:t>Amirdine MDJASSIRI</w:t>
                      </w:r>
                      <w:r>
                        <w:rPr>
                          <w:sz w:val="24"/>
                        </w:rPr>
                        <w:t xml:space="preserve">                                                                                     </w:t>
                      </w:r>
                      <w:r w:rsidRPr="00E911B6">
                        <w:rPr>
                          <w:sz w:val="24"/>
                        </w:rPr>
                        <w:t>Charly CELEREAU</w:t>
                      </w:r>
                    </w:p>
                    <w:p w:rsidR="00106F1F" w:rsidRPr="00ED1A0F" w:rsidRDefault="00106F1F" w:rsidP="0012648D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w:r>
          <w:r w:rsidR="006D6FBB">
            <w:rPr>
              <w:noProof/>
            </w:rPr>
            <w:pict>
              <v:shape id="_x0000_s2059" type="#_x0000_t202" style="position:absolute;margin-left:-17.4pt;margin-top:193.85pt;width:504.45pt;height:80.6pt;z-index:251665920;mso-position-horizontal-relative:text;mso-position-vertical-relative:text;mso-width-relative:margin;mso-height-relative:margin" filled="f" stroked="f">
                <v:textbox style="mso-next-textbox:#_x0000_s2059">
                  <w:txbxContent>
                    <w:p w:rsidR="00106F1F" w:rsidRDefault="00106F1F" w:rsidP="00546B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Master 2 informatique FSIL </w:t>
                      </w:r>
                    </w:p>
                    <w:p w:rsidR="00106F1F" w:rsidRPr="00B25FC8" w:rsidRDefault="00106F1F" w:rsidP="00546B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Architecture JEE</w:t>
                      </w:r>
                    </w:p>
                    <w:p w:rsidR="00106F1F" w:rsidRPr="00B25FC8" w:rsidRDefault="00106F1F" w:rsidP="00546BC4">
                      <w:pPr>
                        <w:jc w:val="center"/>
                        <w:rPr>
                          <w:b/>
                        </w:rPr>
                      </w:pPr>
                      <w:r w:rsidRPr="00B25FC8">
                        <w:rPr>
                          <w:b/>
                        </w:rPr>
                        <w:t xml:space="preserve">Année 2015-2016 </w:t>
                      </w:r>
                    </w:p>
                    <w:p w:rsidR="00106F1F" w:rsidRDefault="00106F1F" w:rsidP="00546BC4">
                      <w:pPr>
                        <w:jc w:val="center"/>
                      </w:pPr>
                      <w:r w:rsidRPr="006E2CD4">
                        <w:rPr>
                          <w:sz w:val="24"/>
                        </w:rPr>
                        <w:t xml:space="preserve"> (Document de </w:t>
                      </w:r>
                      <w:sdt>
                        <w:sdtPr>
                          <w:id w:val="685234044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fldSimple w:instr=" NUMPAGES  ">
                            <w:r>
                              <w:rPr>
                                <w:noProof/>
                              </w:rPr>
                              <w:t>4</w:t>
                            </w:r>
                          </w:fldSimple>
                          <w:r>
                            <w:t xml:space="preserve"> pages)</w:t>
                          </w:r>
                        </w:sdtContent>
                      </w:sdt>
                    </w:p>
                    <w:p w:rsidR="00106F1F" w:rsidRPr="006E2CD4" w:rsidRDefault="00106F1F" w:rsidP="00A2235A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w:r>
          <w:r w:rsidR="006D6FBB">
            <w:rPr>
              <w:noProof/>
            </w:rPr>
            <w:pict>
              <v:shape id="_x0000_s2058" type="#_x0000_t202" style="position:absolute;margin-left:-16.35pt;margin-top:97.15pt;width:503.4pt;height:89.2pt;z-index:251663872;mso-position-horizontal-relative:text;mso-position-vertical-relative:text;mso-width-relative:margin;mso-height-relative:margin" stroked="f">
                <v:fill color2="fill darken(118)" o:opacity2="0" rotate="t" method="linear sigma" focus="50%" type="gradient"/>
                <v:textbox style="mso-next-textbox:#_x0000_s2058">
                  <w:txbxContent>
                    <w:p w:rsidR="00106F1F" w:rsidRDefault="00106F1F" w:rsidP="006E2CD4">
                      <w:pPr>
                        <w:pBdr>
                          <w:top w:val="thinThickMediumGap" w:sz="24" w:space="1" w:color="auto"/>
                          <w:bottom w:val="thickThinMediumGap" w:sz="24" w:space="1" w:color="auto"/>
                        </w:pBdr>
                      </w:pPr>
                      <w:sdt>
                        <w:sdtPr>
                          <w:rPr>
                            <w:b/>
                            <w:smallCaps/>
                            <w:shadow/>
                            <w:sz w:val="56"/>
                            <w:szCs w:val="80"/>
                          </w:rPr>
                          <w:alias w:val="Titre"/>
                          <w:tag w:val="Titre"/>
                          <w:id w:val="68523404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b/>
                              <w:smallCaps/>
                              <w:shadow/>
                              <w:sz w:val="56"/>
                              <w:szCs w:val="80"/>
                            </w:rPr>
                            <w:t>Rapport de projet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="006D6FBB">
            <w:rPr>
              <w:noProof/>
            </w:rPr>
            <w:pict>
              <v:shape id="_x0000_s2061" type="#_x0000_t202" style="position:absolute;margin-left:172pt;margin-top:304.55pt;width:315.05pt;height:137.55pt;z-index:251670016;mso-position-horizontal-relative:text;mso-position-vertical-relative:text;mso-width-relative:margin;mso-height-relative:margin" fillcolor="white [3212]" stroked="f">
                <v:fill color2="fill darken(118)" o:opacity2="0" rotate="t" method="linear sigma" focus="100%" type="gradient"/>
                <v:textbox style="mso-next-textbox:#_x0000_s2061">
                  <w:txbxContent>
                    <w:p w:rsidR="00106F1F" w:rsidRDefault="00106F1F" w:rsidP="00ED1A0F">
                      <w:pPr>
                        <w:pBdr>
                          <w:bottom w:val="thinThickMediumGap" w:sz="24" w:space="1" w:color="auto"/>
                        </w:pBd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Gestion d’un annuaire – Devoir</w:t>
                      </w:r>
                    </w:p>
                    <w:p w:rsidR="00106F1F" w:rsidRPr="00ED1A0F" w:rsidRDefault="00106F1F" w:rsidP="00582965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L'objectif de ce projet est est de </w:t>
                      </w:r>
                      <w:r w:rsidRPr="00B25FC8">
                        <w:rPr>
                          <w:sz w:val="24"/>
                        </w:rPr>
                        <w:t>gérer à l'aide de la technologie JEE un annuaire de personnes</w:t>
                      </w:r>
                      <w:r w:rsidRPr="00B25FC8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w:r>
          <w:r w:rsidR="006D6FBB">
            <w:rPr>
              <w:noProof/>
            </w:rPr>
            <w:pict>
              <v:shape id="_x0000_s2060" type="#_x0000_t202" style="position:absolute;margin-left:-17.4pt;margin-top:538.2pt;width:242.05pt;height:86.55pt;z-index:251667968;mso-position-horizontal-relative:text;mso-position-vertical-relative:text;mso-width-relative:margin;mso-height-relative:margin" filled="f" stroked="f">
                <v:textbox style="mso-next-textbox:#_x0000_s2060">
                  <w:txbxContent>
                    <w:p w:rsidR="00106F1F" w:rsidRDefault="00106F1F" w:rsidP="00582965">
                      <w:r>
                        <w:t>Université d’Aix-Marseille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Faculté des Sciences </w:t>
                      </w:r>
                      <w:r>
                        <w:br/>
                        <w:t>Site de Luminy                                                              163 Avenue de Luminy                                         13009 MARSEILLE</w:t>
                      </w:r>
                    </w:p>
                  </w:txbxContent>
                </v:textbox>
              </v:shape>
            </w:pict>
          </w:r>
          <w:r w:rsidR="006D6FBB">
            <w:rPr>
              <w:noProof/>
              <w:lang w:eastAsia="fr-FR"/>
            </w:rPr>
            <w:pict>
              <v:shape id="_x0000_s2055" type="#_x0000_t202" style="position:absolute;margin-left:-10.95pt;margin-top:645.2pt;width:326.75pt;height:28.8pt;z-index:251661824;mso-position-horizontal-relative:text;mso-position-vertical-relative:text;mso-width-relative:margin;mso-height-relative:margin" filled="f" stroked="f">
                <v:textbox style="mso-next-textbox:#_x0000_s2055">
                  <w:txbxContent>
                    <w:p w:rsidR="00106F1F" w:rsidRPr="002E212F" w:rsidRDefault="00106F1F" w:rsidP="0095732B">
                      <w:pPr>
                        <w:pStyle w:val="NormalWeb"/>
                        <w:spacing w:after="0"/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</w:pPr>
                      <w:r w:rsidRPr="002E212F"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  <w:t xml:space="preserve">Ce document est la propriété de l'Université de Provence. </w:t>
                      </w:r>
                      <w:r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2E212F">
                        <w:rPr>
                          <w:rFonts w:asciiTheme="minorHAnsi" w:hAnsiTheme="minorHAnsi"/>
                          <w:color w:val="000000"/>
                          <w:sz w:val="16"/>
                          <w:szCs w:val="16"/>
                        </w:rPr>
                        <w:t>Toute reproduction même partielle ne peut se faire sans leur approbation préalable.</w:t>
                      </w:r>
                    </w:p>
                    <w:p w:rsidR="00106F1F" w:rsidRDefault="00106F1F" w:rsidP="0095732B"/>
                  </w:txbxContent>
                </v:textbox>
              </v:shape>
            </w:pict>
          </w:r>
          <w:r w:rsidR="006D6FBB">
            <w:rPr>
              <w:noProof/>
            </w:rPr>
            <w:pict>
              <v:shape id="_x0000_s2050" style="position:absolute;margin-left:54.2pt;margin-top:101.6pt;width:504.3pt;height:619.45pt;z-index:-251659776;mso-position-horizontal-relative:page;mso-position-vertical-relative:page" coordsize="10086,11744" o:allowincell="f" path="m,7l5,11744r9576,-6l10086,11237,10080,,,7xe" strokecolor="black [3213]">
                <v:fill r:id="rId10" o:title="Sonic_Light_2__Widescreen_by_aurora900" size="0,0" aspect="atLeast" origin="-32767f,-32767f" position="-32767f,-32767f" recolor="t" rotate="t" type="frame"/>
                <v:imagedata gain="19661f" blacklevel="22938f"/>
                <v:path arrowok="t"/>
                <w10:wrap anchorx="page" anchory="page"/>
                <w10:anchorlock/>
              </v:shape>
            </w:pict>
          </w:r>
          <w:r w:rsidR="006D6FBB">
            <w:rPr>
              <w:noProof/>
            </w:rPr>
            <w:pict>
              <v:rect id="_x0000_s2053" style="position:absolute;margin-left:53.85pt;margin-top:50.4pt;width:504.05pt;height:39.6pt;z-index:-251658752;mso-position-horizontal-relative:page;mso-position-vertical-relative:page" o:allowincell="f" strokecolor="black [3213]">
                <v:fill r:id="rId10" o:title="Sonic_Light_2__Widescreen_by_aurora900" size="0,0" aspect="atLeast" origin="-32767f,-32767f" position="-32767f,-32767f" recolor="t" rotate="t" type="frame"/>
                <v:imagedata gain="19661f" blacklevel="22938f"/>
                <w10:wrap anchorx="page" anchory="page"/>
                <w10:anchorlock/>
              </v:rect>
            </w:pict>
          </w:r>
          <w:r w:rsidR="006D6FBB">
            <w:rPr>
              <w:noProof/>
            </w:rPr>
            <w:pict>
              <v:shape id="_x0000_s2052" style="position:absolute;margin-left:54.5pt;margin-top:735.65pt;width:7in;height:40.9pt;z-index:-251657728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mso-position-horizontal-col-start:0;mso-width-col-span:0;v-text-anchor:top" coordsize="10080,818" o:allowincell="f" path="m10078,510r2,308l,818,,2,9573,r505,510xe" strokecolor="black [3213]">
                <v:fill r:id="rId10" o:title="Sonic_Light_2__Widescreen_by_aurora900" size="0,0" aspect="atLeast" origin="-32767f,-32767f" position="-32767f,-32767f" recolor="t" rotate="t" type="frame"/>
                <v:imagedata gain="19661f" blacklevel="22938f"/>
                <v:path arrowok="t"/>
                <w10:wrap anchorx="page" anchory="page"/>
                <w10:anchorlock/>
              </v:shape>
            </w:pict>
          </w:r>
          <w:r w:rsidR="006D6FBB">
            <w:rPr>
              <w:noProof/>
            </w:rPr>
            <w:pict>
              <v:rect id="_x0000_s2051" style="position:absolute;margin-left:548.45pt;margin-top:716.3pt;width:25.2pt;height:25.2pt;rotation:45;z-index:-251656704;mso-position-horizontal-relative:page;mso-position-vertical-relative:page" o:allowincell="f" strokecolor="black [3213]">
                <v:fill r:id="rId10" o:title="Sonic_Light_2__Widescreen_by_aurora900" size="0,0" aspect="atLeast" origin="-32767f,-32767f" position="-32767f,-32767f" recolor="t" type="frame"/>
                <v:imagedata gain="19661f" blacklevel="22938f"/>
                <w10:wrap anchorx="page" anchory="page"/>
                <w10:anchorlock/>
              </v:rect>
            </w:pict>
          </w:r>
          <w:r w:rsidR="0079772A">
            <w:br w:type="page"/>
          </w:r>
        </w:p>
        <w:p w:rsidR="00182B72" w:rsidRDefault="00182B72" w:rsidP="00182B72">
          <w:pPr>
            <w:pStyle w:val="PT0"/>
          </w:pPr>
          <w:r>
            <w:lastRenderedPageBreak/>
            <w:t>Section des Rédacteurs</w:t>
          </w:r>
        </w:p>
        <w:p w:rsidR="00182B72" w:rsidRDefault="00182B72" w:rsidP="00182B72"/>
        <w:tbl>
          <w:tblPr>
            <w:tblStyle w:val="Grilledutableau"/>
            <w:tblW w:w="0" w:type="auto"/>
            <w:tblInd w:w="108" w:type="dxa"/>
            <w:tblLook w:val="04A0"/>
          </w:tblPr>
          <w:tblGrid>
            <w:gridCol w:w="1560"/>
            <w:gridCol w:w="1701"/>
            <w:gridCol w:w="5811"/>
          </w:tblGrid>
          <w:tr w:rsidR="00CB14A2" w:rsidTr="00C0289E">
            <w:tc>
              <w:tcPr>
                <w:tcW w:w="1560" w:type="dxa"/>
                <w:shd w:val="clear" w:color="auto" w:fill="D9D9D9" w:themeFill="background1" w:themeFillShade="D9"/>
              </w:tcPr>
              <w:p w:rsidR="00CB14A2" w:rsidRPr="00CB14A2" w:rsidRDefault="00CB14A2">
                <w:pPr>
                  <w:rPr>
                    <w:b/>
                  </w:rPr>
                </w:pPr>
                <w:r w:rsidRPr="00CB14A2">
                  <w:rPr>
                    <w:b/>
                  </w:rPr>
                  <w:t>Nom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:rsidR="00CB14A2" w:rsidRPr="00CB14A2" w:rsidRDefault="00CB14A2" w:rsidP="00CB14A2">
                <w:pPr>
                  <w:rPr>
                    <w:b/>
                  </w:rPr>
                </w:pPr>
                <w:r w:rsidRPr="00CB14A2">
                  <w:rPr>
                    <w:b/>
                  </w:rPr>
                  <w:t>Prénom</w:t>
                </w:r>
              </w:p>
            </w:tc>
            <w:tc>
              <w:tcPr>
                <w:tcW w:w="5811" w:type="dxa"/>
                <w:shd w:val="clear" w:color="auto" w:fill="D9D9D9" w:themeFill="background1" w:themeFillShade="D9"/>
              </w:tcPr>
              <w:p w:rsidR="00CB14A2" w:rsidRPr="00CB14A2" w:rsidRDefault="00CB14A2">
                <w:pPr>
                  <w:rPr>
                    <w:b/>
                  </w:rPr>
                </w:pPr>
                <w:r w:rsidRPr="00CB14A2">
                  <w:rPr>
                    <w:b/>
                  </w:rPr>
                  <w:t>Contribution</w:t>
                </w:r>
              </w:p>
            </w:tc>
          </w:tr>
          <w:tr w:rsidR="00CB14A2" w:rsidTr="00C0289E">
            <w:tc>
              <w:tcPr>
                <w:tcW w:w="1560" w:type="dxa"/>
              </w:tcPr>
              <w:p w:rsidR="00CB14A2" w:rsidRDefault="00926094">
                <w:r>
                  <w:t>MDJASSIRI</w:t>
                </w:r>
              </w:p>
            </w:tc>
            <w:tc>
              <w:tcPr>
                <w:tcW w:w="1701" w:type="dxa"/>
              </w:tcPr>
              <w:p w:rsidR="00CB14A2" w:rsidRDefault="00926094">
                <w:r>
                  <w:t>Amirdine</w:t>
                </w:r>
              </w:p>
            </w:tc>
            <w:tc>
              <w:tcPr>
                <w:tcW w:w="5811" w:type="dxa"/>
              </w:tcPr>
              <w:p w:rsidR="00CB14A2" w:rsidRDefault="001D7654">
                <w:r>
                  <w:t>Implémentation de la couche DAO, Services et rédactions du rapport.</w:t>
                </w:r>
              </w:p>
            </w:tc>
          </w:tr>
          <w:tr w:rsidR="00CB14A2" w:rsidTr="00C0289E">
            <w:tc>
              <w:tcPr>
                <w:tcW w:w="1560" w:type="dxa"/>
              </w:tcPr>
              <w:p w:rsidR="00CB14A2" w:rsidRDefault="00926094">
                <w:r>
                  <w:t>CELEREAU</w:t>
                </w:r>
              </w:p>
            </w:tc>
            <w:tc>
              <w:tcPr>
                <w:tcW w:w="1701" w:type="dxa"/>
              </w:tcPr>
              <w:p w:rsidR="00CB14A2" w:rsidRDefault="001D7654" w:rsidP="00926094">
                <w:r>
                  <w:t>C</w:t>
                </w:r>
                <w:r w:rsidR="00926094">
                  <w:t>harly</w:t>
                </w:r>
              </w:p>
            </w:tc>
            <w:tc>
              <w:tcPr>
                <w:tcW w:w="5811" w:type="dxa"/>
              </w:tcPr>
              <w:p w:rsidR="00CB14A2" w:rsidRDefault="001D7654">
                <w:r>
                  <w:t>Implémentation de la couche présentation (Servlet et JSP) et rédaction du cahier des charges.</w:t>
                </w:r>
              </w:p>
            </w:tc>
          </w:tr>
        </w:tbl>
        <w:p w:rsidR="00182B72" w:rsidRDefault="00182B72"/>
        <w:p w:rsidR="00CB14A2" w:rsidRDefault="00CB14A2"/>
        <w:p w:rsidR="00CB14A2" w:rsidRDefault="00CB14A2"/>
        <w:p w:rsidR="00CB14A2" w:rsidRDefault="00CB14A2" w:rsidP="00CB14A2">
          <w:pPr>
            <w:pStyle w:val="PT0"/>
          </w:pPr>
          <w:r>
            <w:t>Contacts</w:t>
          </w:r>
        </w:p>
        <w:p w:rsidR="00CB14A2" w:rsidRDefault="00CB14A2" w:rsidP="00CB14A2">
          <w:pPr>
            <w:pStyle w:val="Normal1"/>
          </w:pPr>
        </w:p>
        <w:tbl>
          <w:tblPr>
            <w:tblStyle w:val="Grilledutableau"/>
            <w:tblW w:w="0" w:type="auto"/>
            <w:tblInd w:w="108" w:type="dxa"/>
            <w:tblLook w:val="04A0"/>
          </w:tblPr>
          <w:tblGrid>
            <w:gridCol w:w="1560"/>
            <w:gridCol w:w="1701"/>
            <w:gridCol w:w="2976"/>
            <w:gridCol w:w="2867"/>
          </w:tblGrid>
          <w:tr w:rsidR="00CB14A2" w:rsidRPr="00CB14A2" w:rsidTr="00C0289E">
            <w:tc>
              <w:tcPr>
                <w:tcW w:w="1560" w:type="dxa"/>
                <w:shd w:val="clear" w:color="auto" w:fill="D9D9D9" w:themeFill="background1" w:themeFillShade="D9"/>
              </w:tcPr>
              <w:p w:rsidR="00CB14A2" w:rsidRPr="00CB14A2" w:rsidRDefault="00CB14A2" w:rsidP="00CB14A2">
                <w:pPr>
                  <w:pStyle w:val="Normal1"/>
                  <w:ind w:firstLine="0"/>
                  <w:rPr>
                    <w:b/>
                  </w:rPr>
                </w:pPr>
                <w:r w:rsidRPr="00CB14A2">
                  <w:rPr>
                    <w:b/>
                  </w:rPr>
                  <w:t>Nom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:rsidR="00CB14A2" w:rsidRPr="00CB14A2" w:rsidRDefault="00CB14A2" w:rsidP="00CB14A2">
                <w:pPr>
                  <w:pStyle w:val="Normal1"/>
                  <w:ind w:firstLine="0"/>
                  <w:rPr>
                    <w:b/>
                  </w:rPr>
                </w:pPr>
                <w:r w:rsidRPr="00CB14A2">
                  <w:rPr>
                    <w:b/>
                  </w:rPr>
                  <w:t>Prénom</w:t>
                </w:r>
              </w:p>
            </w:tc>
            <w:tc>
              <w:tcPr>
                <w:tcW w:w="2976" w:type="dxa"/>
                <w:shd w:val="clear" w:color="auto" w:fill="D9D9D9" w:themeFill="background1" w:themeFillShade="D9"/>
              </w:tcPr>
              <w:p w:rsidR="00CB14A2" w:rsidRPr="00CB14A2" w:rsidRDefault="00CB14A2" w:rsidP="00CB14A2">
                <w:pPr>
                  <w:pStyle w:val="Normal1"/>
                  <w:ind w:firstLine="0"/>
                  <w:rPr>
                    <w:b/>
                  </w:rPr>
                </w:pPr>
                <w:r w:rsidRPr="00CB14A2">
                  <w:rPr>
                    <w:b/>
                  </w:rPr>
                  <w:t>Email</w:t>
                </w:r>
              </w:p>
            </w:tc>
            <w:tc>
              <w:tcPr>
                <w:tcW w:w="2867" w:type="dxa"/>
                <w:shd w:val="clear" w:color="auto" w:fill="D9D9D9" w:themeFill="background1" w:themeFillShade="D9"/>
              </w:tcPr>
              <w:p w:rsidR="00CB14A2" w:rsidRPr="00CB14A2" w:rsidRDefault="00CB14A2" w:rsidP="00CB14A2">
                <w:pPr>
                  <w:pStyle w:val="Normal1"/>
                  <w:ind w:firstLine="0"/>
                  <w:rPr>
                    <w:b/>
                  </w:rPr>
                </w:pPr>
                <w:r w:rsidRPr="00CB14A2">
                  <w:rPr>
                    <w:b/>
                  </w:rPr>
                  <w:t>Fonction</w:t>
                </w:r>
              </w:p>
            </w:tc>
          </w:tr>
          <w:tr w:rsidR="00CB14A2" w:rsidTr="00C0289E">
            <w:tc>
              <w:tcPr>
                <w:tcW w:w="1560" w:type="dxa"/>
              </w:tcPr>
              <w:p w:rsidR="00CB14A2" w:rsidRDefault="00CA5101" w:rsidP="00CB14A2">
                <w:pPr>
                  <w:pStyle w:val="Normal1"/>
                  <w:ind w:firstLine="0"/>
                </w:pPr>
                <w:r>
                  <w:t>MDJASSIRI</w:t>
                </w:r>
              </w:p>
            </w:tc>
            <w:tc>
              <w:tcPr>
                <w:tcW w:w="1701" w:type="dxa"/>
              </w:tcPr>
              <w:p w:rsidR="00CB14A2" w:rsidRDefault="00CA5101" w:rsidP="00CB14A2">
                <w:pPr>
                  <w:pStyle w:val="Normal1"/>
                  <w:ind w:firstLine="0"/>
                </w:pPr>
                <w:r>
                  <w:t>Amirdine</w:t>
                </w:r>
              </w:p>
            </w:tc>
            <w:tc>
              <w:tcPr>
                <w:tcW w:w="2976" w:type="dxa"/>
              </w:tcPr>
              <w:p w:rsidR="00CB14A2" w:rsidRDefault="00CA5101" w:rsidP="00CB14A2">
                <w:pPr>
                  <w:pStyle w:val="Normal1"/>
                  <w:ind w:firstLine="0"/>
                </w:pPr>
                <w:r>
                  <w:t>mdjassiri.amirdine@yahoo.fr</w:t>
                </w:r>
              </w:p>
            </w:tc>
            <w:tc>
              <w:tcPr>
                <w:tcW w:w="2867" w:type="dxa"/>
              </w:tcPr>
              <w:p w:rsidR="00CB14A2" w:rsidRDefault="00CA5101" w:rsidP="00CB14A2">
                <w:pPr>
                  <w:pStyle w:val="Normal1"/>
                  <w:ind w:firstLine="0"/>
                </w:pPr>
                <w:r>
                  <w:t>Codeur, testeur et rédacteur</w:t>
                </w:r>
              </w:p>
            </w:tc>
          </w:tr>
          <w:tr w:rsidR="00CB14A2" w:rsidTr="00C0289E">
            <w:tc>
              <w:tcPr>
                <w:tcW w:w="1560" w:type="dxa"/>
              </w:tcPr>
              <w:p w:rsidR="00CB14A2" w:rsidRDefault="00CA5101" w:rsidP="00CB14A2">
                <w:pPr>
                  <w:pStyle w:val="Normal1"/>
                  <w:ind w:firstLine="0"/>
                </w:pPr>
                <w:r>
                  <w:t>CELERAU</w:t>
                </w:r>
              </w:p>
            </w:tc>
            <w:tc>
              <w:tcPr>
                <w:tcW w:w="1701" w:type="dxa"/>
              </w:tcPr>
              <w:p w:rsidR="00CB14A2" w:rsidRDefault="00CA5101" w:rsidP="00CB14A2">
                <w:pPr>
                  <w:pStyle w:val="Normal1"/>
                  <w:ind w:firstLine="0"/>
                </w:pPr>
                <w:r>
                  <w:t>Charly</w:t>
                </w:r>
              </w:p>
            </w:tc>
            <w:tc>
              <w:tcPr>
                <w:tcW w:w="2976" w:type="dxa"/>
              </w:tcPr>
              <w:p w:rsidR="00CB14A2" w:rsidRDefault="00CA5101" w:rsidP="00CB14A2">
                <w:pPr>
                  <w:pStyle w:val="Normal1"/>
                  <w:ind w:firstLine="0"/>
                </w:pPr>
                <w:r w:rsidRPr="00CA5101">
                  <w:t>charly.celereau@gmail.com</w:t>
                </w:r>
              </w:p>
            </w:tc>
            <w:tc>
              <w:tcPr>
                <w:tcW w:w="2867" w:type="dxa"/>
              </w:tcPr>
              <w:p w:rsidR="00CB14A2" w:rsidRDefault="00CA5101" w:rsidP="00CB14A2">
                <w:pPr>
                  <w:pStyle w:val="Normal1"/>
                  <w:ind w:firstLine="0"/>
                </w:pPr>
                <w:r>
                  <w:t>Codeur, testeur et rédacteur</w:t>
                </w:r>
              </w:p>
            </w:tc>
          </w:tr>
        </w:tbl>
        <w:p w:rsidR="00CB14A2" w:rsidRDefault="00CB14A2" w:rsidP="00CB14A2">
          <w:pPr>
            <w:pStyle w:val="Normal1"/>
          </w:pPr>
        </w:p>
        <w:p w:rsidR="00CB14A2" w:rsidRDefault="00CB14A2" w:rsidP="00CB14A2">
          <w:pPr>
            <w:pStyle w:val="Normal1"/>
          </w:pPr>
        </w:p>
        <w:p w:rsidR="00CB14A2" w:rsidRDefault="00CB14A2" w:rsidP="00CB14A2"/>
        <w:p w:rsidR="00CB14A2" w:rsidRDefault="00CB14A2" w:rsidP="00CB14A2"/>
        <w:p w:rsidR="00546BC4" w:rsidRDefault="00546BC4" w:rsidP="00CB14A2"/>
        <w:p w:rsidR="00546BC4" w:rsidRDefault="00182B72" w:rsidP="00CB14A2">
          <w:r>
            <w:br w:type="page"/>
          </w:r>
        </w:p>
        <w:p w:rsidR="00CA5101" w:rsidRDefault="00CA5101" w:rsidP="00CB14A2"/>
        <w:p w:rsidR="00ED1A0F" w:rsidRDefault="00ED1A0F" w:rsidP="00ED1A0F">
          <w:pPr>
            <w:pStyle w:val="PT0"/>
          </w:pPr>
          <w:r>
            <w:t>Table des Matières</w:t>
          </w:r>
        </w:p>
        <w:p w:rsidR="00334392" w:rsidRPr="00334392" w:rsidRDefault="006D6FBB" w:rsidP="009C2C31">
          <w:pPr>
            <w:pStyle w:val="TM1"/>
            <w:tabs>
              <w:tab w:val="left" w:pos="440"/>
              <w:tab w:val="right" w:leader="dot" w:pos="9062"/>
            </w:tabs>
          </w:pPr>
          <w:r w:rsidRPr="006D6FBB">
            <w:rPr>
              <w:highlight w:val="yellow"/>
            </w:rPr>
            <w:fldChar w:fldCharType="begin"/>
          </w:r>
          <w:r w:rsidR="00ED1A0F" w:rsidRPr="0012648D">
            <w:rPr>
              <w:highlight w:val="yellow"/>
            </w:rPr>
            <w:instrText xml:space="preserve"> TOC \h \z \t "PT1;1;PT2;2;PT3;3" </w:instrText>
          </w:r>
          <w:r w:rsidRPr="006D6FBB">
            <w:rPr>
              <w:highlight w:val="yellow"/>
            </w:rPr>
            <w:fldChar w:fldCharType="separate"/>
          </w:r>
          <w:hyperlink w:anchor="_Toc210393436" w:history="1">
            <w:r w:rsidR="00990B34" w:rsidRPr="0012648D">
              <w:rPr>
                <w:rStyle w:val="Lienhypertexte"/>
                <w:noProof/>
              </w:rPr>
              <w:t>1.</w:t>
            </w:r>
            <w:r w:rsidR="00990B34" w:rsidRPr="0012648D">
              <w:rPr>
                <w:rFonts w:eastAsiaTheme="minorEastAsia"/>
                <w:b w:val="0"/>
                <w:noProof/>
                <w:color w:val="auto"/>
                <w:sz w:val="22"/>
                <w:lang w:eastAsia="fr-FR"/>
              </w:rPr>
              <w:tab/>
            </w:r>
            <w:r w:rsidR="005A32F1">
              <w:rPr>
                <w:rStyle w:val="Lienhypertexte"/>
                <w:noProof/>
              </w:rPr>
              <w:t xml:space="preserve">Introduction </w:t>
            </w:r>
            <w:r w:rsidR="00990B34" w:rsidRPr="0012648D">
              <w:rPr>
                <w:noProof/>
                <w:webHidden/>
              </w:rPr>
              <w:tab/>
            </w:r>
            <w:r w:rsidR="008F27BD">
              <w:rPr>
                <w:noProof/>
                <w:webHidden/>
              </w:rPr>
              <w:t>3</w:t>
            </w:r>
          </w:hyperlink>
        </w:p>
        <w:p w:rsidR="00990B34" w:rsidRPr="0012648D" w:rsidRDefault="006D6F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color w:val="auto"/>
              <w:sz w:val="22"/>
              <w:lang w:eastAsia="fr-FR"/>
            </w:rPr>
          </w:pPr>
          <w:hyperlink w:anchor="_Toc210393440" w:history="1">
            <w:r w:rsidR="00990B34" w:rsidRPr="0012648D">
              <w:rPr>
                <w:rStyle w:val="Lienhypertexte"/>
                <w:noProof/>
              </w:rPr>
              <w:t>2.</w:t>
            </w:r>
            <w:r w:rsidR="00990B34" w:rsidRPr="0012648D">
              <w:rPr>
                <w:rFonts w:eastAsiaTheme="minorEastAsia"/>
                <w:b w:val="0"/>
                <w:noProof/>
                <w:color w:val="auto"/>
                <w:sz w:val="22"/>
                <w:lang w:eastAsia="fr-FR"/>
              </w:rPr>
              <w:tab/>
            </w:r>
            <w:r w:rsidR="007F62BD">
              <w:rPr>
                <w:rStyle w:val="Lienhypertexte"/>
                <w:noProof/>
              </w:rPr>
              <w:t>Architecture</w:t>
            </w:r>
            <w:r w:rsidR="00990B34" w:rsidRPr="0012648D">
              <w:rPr>
                <w:noProof/>
                <w:webHidden/>
              </w:rPr>
              <w:tab/>
            </w:r>
            <w:r w:rsidR="008F27BD">
              <w:rPr>
                <w:noProof/>
                <w:webHidden/>
              </w:rPr>
              <w:t>3</w:t>
            </w:r>
          </w:hyperlink>
        </w:p>
        <w:p w:rsidR="00B56D8C" w:rsidRPr="0012648D" w:rsidRDefault="00B56D8C" w:rsidP="00B56D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color w:val="auto"/>
              <w:sz w:val="22"/>
              <w:lang w:eastAsia="fr-FR"/>
            </w:rPr>
          </w:pPr>
          <w:hyperlink w:anchor="_Toc210393440" w:history="1">
            <w:r>
              <w:rPr>
                <w:rStyle w:val="Lienhypertexte"/>
                <w:noProof/>
              </w:rPr>
              <w:t>3</w:t>
            </w:r>
            <w:r w:rsidRPr="0012648D">
              <w:rPr>
                <w:rStyle w:val="Lienhypertexte"/>
                <w:noProof/>
              </w:rPr>
              <w:t>.</w:t>
            </w:r>
            <w:r w:rsidRPr="0012648D">
              <w:rPr>
                <w:rFonts w:eastAsiaTheme="minorEastAsia"/>
                <w:b w:val="0"/>
                <w:noProof/>
                <w:color w:val="auto"/>
                <w:sz w:val="22"/>
                <w:lang w:eastAsia="fr-FR"/>
              </w:rPr>
              <w:tab/>
            </w:r>
            <w:r>
              <w:rPr>
                <w:rStyle w:val="Lienhypertexte"/>
                <w:noProof/>
              </w:rPr>
              <w:t xml:space="preserve">Diagramme de Gantt </w:t>
            </w:r>
            <w:r w:rsidRPr="0012648D">
              <w:rPr>
                <w:noProof/>
                <w:webHidden/>
              </w:rPr>
              <w:tab/>
            </w:r>
            <w:r w:rsidR="006A1D9C">
              <w:rPr>
                <w:noProof/>
                <w:webHidden/>
              </w:rPr>
              <w:t>5</w:t>
            </w:r>
          </w:hyperlink>
        </w:p>
        <w:p w:rsidR="00D5459C" w:rsidRPr="0012648D" w:rsidRDefault="00D5459C" w:rsidP="00D545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color w:val="auto"/>
              <w:sz w:val="22"/>
              <w:lang w:eastAsia="fr-FR"/>
            </w:rPr>
          </w:pPr>
          <w:hyperlink w:anchor="_Toc210393440" w:history="1">
            <w:r>
              <w:rPr>
                <w:rStyle w:val="Lienhypertexte"/>
                <w:noProof/>
              </w:rPr>
              <w:t>4</w:t>
            </w:r>
            <w:r w:rsidRPr="0012648D">
              <w:rPr>
                <w:rStyle w:val="Lienhypertexte"/>
                <w:noProof/>
              </w:rPr>
              <w:t>.</w:t>
            </w:r>
            <w:r w:rsidRPr="0012648D">
              <w:rPr>
                <w:rFonts w:eastAsiaTheme="minorEastAsia"/>
                <w:b w:val="0"/>
                <w:noProof/>
                <w:color w:val="auto"/>
                <w:sz w:val="22"/>
                <w:lang w:eastAsia="fr-FR"/>
              </w:rPr>
              <w:tab/>
            </w:r>
            <w:r>
              <w:rPr>
                <w:rStyle w:val="Lienhypertexte"/>
                <w:noProof/>
              </w:rPr>
              <w:t>Conception</w:t>
            </w:r>
            <w:r w:rsidRPr="0012648D">
              <w:rPr>
                <w:noProof/>
                <w:webHidden/>
              </w:rPr>
              <w:tab/>
            </w:r>
            <w:r w:rsidR="006A1D9C">
              <w:rPr>
                <w:noProof/>
                <w:webHidden/>
              </w:rPr>
              <w:t>5</w:t>
            </w:r>
          </w:hyperlink>
        </w:p>
        <w:p w:rsidR="003F00B3" w:rsidRPr="003F00B3" w:rsidRDefault="003F00B3" w:rsidP="003F00B3"/>
        <w:p w:rsidR="0079772A" w:rsidRPr="00ED1A0F" w:rsidRDefault="006D6FBB">
          <w:r w:rsidRPr="0012648D">
            <w:rPr>
              <w:highlight w:val="yellow"/>
            </w:rPr>
            <w:fldChar w:fldCharType="end"/>
          </w:r>
          <w:r w:rsidR="00CE00AD" w:rsidRPr="0012648D">
            <w:rPr>
              <w:highlight w:val="yellow"/>
            </w:rPr>
            <w:br w:type="page"/>
          </w:r>
        </w:p>
      </w:sdtContent>
    </w:sdt>
    <w:p w:rsidR="00156544" w:rsidRPr="00777112" w:rsidRDefault="00AB1E85" w:rsidP="00777112">
      <w:pPr>
        <w:pStyle w:val="PT1"/>
      </w:pPr>
      <w:r>
        <w:lastRenderedPageBreak/>
        <w:t>Introduction</w:t>
      </w:r>
    </w:p>
    <w:p w:rsidR="000372FD" w:rsidRDefault="000372FD" w:rsidP="001232AE">
      <w:pPr>
        <w:pStyle w:val="Normal1"/>
        <w:ind w:firstLine="0"/>
      </w:pPr>
    </w:p>
    <w:p w:rsidR="009B7FAE" w:rsidRDefault="00DE26F9" w:rsidP="009B7FAE">
      <w:pPr>
        <w:pStyle w:val="Normal1"/>
      </w:pPr>
      <w:r>
        <w:t>L’objectif de c</w:t>
      </w:r>
      <w:r w:rsidR="009B7FAE">
        <w:t>e projet est de réaliser une application web en Java/JEE permettant :</w:t>
      </w:r>
    </w:p>
    <w:p w:rsidR="009B7FAE" w:rsidRDefault="009B7FAE" w:rsidP="009B7FAE">
      <w:pPr>
        <w:pStyle w:val="Normal1"/>
        <w:numPr>
          <w:ilvl w:val="0"/>
          <w:numId w:val="17"/>
        </w:numPr>
      </w:pPr>
      <w:r>
        <w:t>De consulter une liste de personne avec une vue détaill</w:t>
      </w:r>
      <w:r w:rsidR="002E54D3">
        <w:t>ée</w:t>
      </w:r>
      <w:r>
        <w:t xml:space="preserve"> pour chaque personne</w:t>
      </w:r>
    </w:p>
    <w:p w:rsidR="009B7FAE" w:rsidRDefault="009B7FAE" w:rsidP="009B7FAE">
      <w:pPr>
        <w:pStyle w:val="Normal1"/>
        <w:numPr>
          <w:ilvl w:val="0"/>
          <w:numId w:val="17"/>
        </w:numPr>
      </w:pPr>
      <w:r>
        <w:t>De s’authentifier et modifier sa description</w:t>
      </w:r>
      <w:r w:rsidR="00933270">
        <w:t xml:space="preserve">. Une personne connectée pourra voir des des </w:t>
      </w:r>
      <w:r w:rsidR="00FD7A2E">
        <w:t>informations</w:t>
      </w:r>
      <w:r w:rsidR="00933270">
        <w:t xml:space="preserve"> qu’une personne non-connectée ne pourra pas voir.</w:t>
      </w:r>
    </w:p>
    <w:p w:rsidR="00DE26F9" w:rsidRDefault="00820556" w:rsidP="00A250C4">
      <w:pPr>
        <w:pStyle w:val="Normal1"/>
        <w:numPr>
          <w:ilvl w:val="0"/>
          <w:numId w:val="17"/>
        </w:numPr>
      </w:pPr>
      <w:r>
        <w:t>Et de récupérer son mot de passe.</w:t>
      </w:r>
    </w:p>
    <w:p w:rsidR="00CF5009" w:rsidRPr="00792123" w:rsidRDefault="00C0289E" w:rsidP="00CE00AD">
      <w:pPr>
        <w:pStyle w:val="Normal3"/>
      </w:pPr>
      <w:r>
        <w:t xml:space="preserve"> </w:t>
      </w:r>
    </w:p>
    <w:p w:rsidR="00792123" w:rsidRPr="00693DAB" w:rsidRDefault="00A250C4" w:rsidP="00777112">
      <w:pPr>
        <w:pStyle w:val="PT1"/>
      </w:pPr>
      <w:r>
        <w:t>Architecture</w:t>
      </w:r>
    </w:p>
    <w:p w:rsidR="00E132FF" w:rsidRDefault="00EA5A7B" w:rsidP="00E132FF">
      <w:pPr>
        <w:pStyle w:val="Normal1"/>
      </w:pPr>
      <w:r>
        <w:t>Pour notre projet, nous avons utilisé l’architecture 3-tiers.</w:t>
      </w:r>
      <w:r w:rsidR="00106F1F">
        <w:t xml:space="preserve"> L’</w:t>
      </w:r>
      <w:r>
        <w:t>applica</w:t>
      </w:r>
      <w:r w:rsidR="00A250C4">
        <w:t xml:space="preserve">tion est composé de trois </w:t>
      </w:r>
      <w:r>
        <w:t>couches.</w:t>
      </w:r>
      <w:r w:rsidR="003806B2">
        <w:t xml:space="preserve"> Une couche DAO (Data Acces Object)</w:t>
      </w:r>
      <w:r w:rsidR="00493728">
        <w:t xml:space="preserve"> basée sur OpenJPA dont le but est de gérer</w:t>
      </w:r>
      <w:r w:rsidR="003806B2">
        <w:t xml:space="preserve"> l’accès aux données. Une couche métier (business)</w:t>
      </w:r>
      <w:r w:rsidR="00493728">
        <w:t xml:space="preserve"> basée </w:t>
      </w:r>
      <w:r w:rsidR="003806B2">
        <w:t xml:space="preserve"> </w:t>
      </w:r>
      <w:r w:rsidR="00983EDA">
        <w:t>qui correspond à la partie fonctionnelle de l’application</w:t>
      </w:r>
      <w:r w:rsidR="00493728">
        <w:t>. Et une couche présentation basée sur la technologie Spring/JSP/Servlet qui est la partie visible de l’application qui fait office d’interface homme machine.</w:t>
      </w:r>
    </w:p>
    <w:p w:rsidR="00693DAB" w:rsidRDefault="00543E7A" w:rsidP="003808B5">
      <w:pPr>
        <w:pStyle w:val="PT2"/>
      </w:pPr>
      <w:r>
        <w:t>Modèle</w:t>
      </w:r>
    </w:p>
    <w:p w:rsidR="000D065F" w:rsidRDefault="00341048" w:rsidP="000D065F">
      <w:pPr>
        <w:pStyle w:val="Normal2"/>
        <w:rPr>
          <w:b/>
        </w:rPr>
      </w:pPr>
      <w:r>
        <w:rPr>
          <w:b/>
        </w:rPr>
        <w:t>P</w:t>
      </w:r>
      <w:r w:rsidR="000C7324">
        <w:rPr>
          <w:b/>
        </w:rPr>
        <w:t>ackage</w:t>
      </w:r>
      <w:r w:rsidR="0064433A">
        <w:rPr>
          <w:b/>
        </w:rPr>
        <w:t xml:space="preserve"> webdir.main.model</w:t>
      </w:r>
      <w:r w:rsidR="00543E7A">
        <w:rPr>
          <w:b/>
        </w:rPr>
        <w:t>:</w:t>
      </w:r>
    </w:p>
    <w:p w:rsidR="00543E7A" w:rsidRDefault="00543E7A" w:rsidP="00543E7A">
      <w:pPr>
        <w:pStyle w:val="Normal2"/>
        <w:numPr>
          <w:ilvl w:val="0"/>
          <w:numId w:val="18"/>
        </w:numPr>
      </w:pPr>
      <w:r w:rsidRPr="00543E7A">
        <w:t>Group</w:t>
      </w:r>
    </w:p>
    <w:p w:rsidR="00543E7A" w:rsidRDefault="00543E7A" w:rsidP="00543E7A">
      <w:pPr>
        <w:pStyle w:val="Normal2"/>
        <w:numPr>
          <w:ilvl w:val="0"/>
          <w:numId w:val="18"/>
        </w:numPr>
      </w:pPr>
      <w:r>
        <w:t>Person</w:t>
      </w:r>
    </w:p>
    <w:p w:rsidR="00C47577" w:rsidRPr="00C47577" w:rsidRDefault="00543E7A" w:rsidP="00C47577">
      <w:pPr>
        <w:pStyle w:val="Normal2"/>
        <w:numPr>
          <w:ilvl w:val="0"/>
          <w:numId w:val="18"/>
        </w:numPr>
      </w:pPr>
      <w:r>
        <w:t>User</w:t>
      </w:r>
    </w:p>
    <w:p w:rsidR="00E132FF" w:rsidRDefault="00C47577" w:rsidP="00E132FF">
      <w:pPr>
        <w:pStyle w:val="Normal2"/>
        <w:spacing w:line="240" w:lineRule="auto"/>
        <w:ind w:firstLine="0"/>
        <w:jc w:val="left"/>
      </w:pPr>
      <w:r w:rsidRPr="00C47577">
        <w:t>Group représente l’objet groupe qui lui-même comporte des personnes.</w:t>
      </w:r>
      <w:r w:rsidR="00E132FF">
        <w:t xml:space="preserve"> </w:t>
      </w:r>
      <w:r w:rsidRPr="00C47577">
        <w:t>Person représente l’objet personne qui comporte un ensemble d’informations:</w:t>
      </w:r>
      <w:r w:rsidR="00E132FF">
        <w:t xml:space="preserve"> </w:t>
      </w:r>
      <w:r w:rsidRPr="00C47577">
        <w:t>nom,</w:t>
      </w:r>
      <w:r w:rsidR="00EC69E8">
        <w:t xml:space="preserve"> </w:t>
      </w:r>
      <w:r w:rsidRPr="00C47577">
        <w:t>prénom,</w:t>
      </w:r>
      <w:r w:rsidR="00EC69E8">
        <w:t xml:space="preserve"> </w:t>
      </w:r>
      <w:r w:rsidRPr="00C47577">
        <w:t>adresse électronique, site web, date de naissance et mot de passe. Chaque personne est placée dans un groupe.</w:t>
      </w:r>
      <w:r w:rsidR="00E132FF">
        <w:t xml:space="preserve"> </w:t>
      </w:r>
      <w:r w:rsidRPr="00C47577">
        <w:t>User </w:t>
      </w:r>
      <w:r w:rsidR="000A4453">
        <w:t>r</w:t>
      </w:r>
      <w:r w:rsidRPr="00C47577">
        <w:t>eprésente l’utilisateur de l’application. Il permet aussi l’authentification d’une personne</w:t>
      </w:r>
    </w:p>
    <w:p w:rsidR="008569ED" w:rsidRDefault="0032649A" w:rsidP="000E23B3">
      <w:pPr>
        <w:pStyle w:val="PT2"/>
      </w:pPr>
      <w:r>
        <w:t>D</w:t>
      </w:r>
      <w:r w:rsidR="00E02848">
        <w:t>AO</w:t>
      </w:r>
    </w:p>
    <w:p w:rsidR="00DA52F3" w:rsidRDefault="00D54BCE" w:rsidP="008F0A73">
      <w:pPr>
        <w:pStyle w:val="Normal2"/>
        <w:spacing w:line="240" w:lineRule="auto"/>
        <w:jc w:val="left"/>
        <w:rPr>
          <w:b/>
        </w:rPr>
      </w:pPr>
      <w:r>
        <w:rPr>
          <w:b/>
        </w:rPr>
        <w:t xml:space="preserve">Package : </w:t>
      </w:r>
      <w:r w:rsidR="00C0366E">
        <w:rPr>
          <w:b/>
        </w:rPr>
        <w:t>webdir.</w:t>
      </w:r>
      <w:r w:rsidR="0064433A">
        <w:rPr>
          <w:b/>
        </w:rPr>
        <w:t>main.business.dao</w:t>
      </w:r>
      <w:r w:rsidR="008569ED" w:rsidRPr="008569ED">
        <w:rPr>
          <w:b/>
        </w:rPr>
        <w:t> :</w:t>
      </w:r>
    </w:p>
    <w:p w:rsidR="00A250C4" w:rsidRPr="001232AE" w:rsidRDefault="00A250C4" w:rsidP="00A250C4">
      <w:pPr>
        <w:pStyle w:val="Normal2"/>
        <w:numPr>
          <w:ilvl w:val="0"/>
          <w:numId w:val="19"/>
        </w:numPr>
        <w:spacing w:line="240" w:lineRule="auto"/>
        <w:jc w:val="left"/>
      </w:pPr>
      <w:r w:rsidRPr="001232AE">
        <w:t>GroupDao</w:t>
      </w:r>
    </w:p>
    <w:p w:rsidR="00E132FF" w:rsidRDefault="00A250C4" w:rsidP="00E132FF">
      <w:pPr>
        <w:pStyle w:val="Normal2"/>
        <w:numPr>
          <w:ilvl w:val="0"/>
          <w:numId w:val="19"/>
        </w:numPr>
        <w:spacing w:line="240" w:lineRule="auto"/>
        <w:jc w:val="left"/>
      </w:pPr>
      <w:r w:rsidRPr="001232AE">
        <w:t>PersonD</w:t>
      </w:r>
      <w:r w:rsidR="00FE53FD">
        <w:t>ao</w:t>
      </w:r>
    </w:p>
    <w:p w:rsidR="00D353E7" w:rsidRDefault="001232AE" w:rsidP="00E132FF">
      <w:pPr>
        <w:pStyle w:val="Normal2"/>
        <w:spacing w:line="240" w:lineRule="auto"/>
        <w:ind w:firstLine="0"/>
        <w:jc w:val="left"/>
      </w:pPr>
      <w:r>
        <w:t>L’objet GroupDao gère essentiellement la table Group. Il permet de récupérer des informations</w:t>
      </w:r>
      <w:r w:rsidR="008E1177">
        <w:t xml:space="preserve">, </w:t>
      </w:r>
      <w:r>
        <w:t>par exemple la liste des tables</w:t>
      </w:r>
      <w:r w:rsidR="00E132FF">
        <w:t xml:space="preserve">. </w:t>
      </w:r>
      <w:r w:rsidR="00D353E7">
        <w:t>PersonDao gère essentiellement la table</w:t>
      </w:r>
      <w:r w:rsidR="00E132FF">
        <w:t xml:space="preserve"> </w:t>
      </w:r>
      <w:r w:rsidR="00D353E7">
        <w:t>Person. Il permet de récupérer des informations</w:t>
      </w:r>
      <w:r w:rsidR="008E1177">
        <w:t>,</w:t>
      </w:r>
      <w:r w:rsidR="00D353E7">
        <w:t xml:space="preserve"> par exemple la liste de toutes les personnes.</w:t>
      </w:r>
    </w:p>
    <w:p w:rsidR="00EB5441" w:rsidRDefault="00EB5441" w:rsidP="00E132FF">
      <w:pPr>
        <w:pStyle w:val="Normal2"/>
        <w:spacing w:line="240" w:lineRule="auto"/>
        <w:ind w:firstLine="0"/>
        <w:jc w:val="left"/>
      </w:pPr>
    </w:p>
    <w:p w:rsidR="00EB5441" w:rsidRDefault="00D35D2F" w:rsidP="00EB5441">
      <w:pPr>
        <w:pStyle w:val="PT2"/>
      </w:pPr>
      <w:r>
        <w:t>Services</w:t>
      </w:r>
    </w:p>
    <w:p w:rsidR="001232AE" w:rsidRDefault="00C0366E" w:rsidP="000C7324">
      <w:pPr>
        <w:pStyle w:val="Normal2"/>
        <w:spacing w:line="240" w:lineRule="auto"/>
        <w:jc w:val="left"/>
        <w:rPr>
          <w:b/>
        </w:rPr>
      </w:pPr>
      <w:r>
        <w:rPr>
          <w:b/>
        </w:rPr>
        <w:t>P</w:t>
      </w:r>
      <w:r w:rsidR="00D54BCE">
        <w:rPr>
          <w:b/>
        </w:rPr>
        <w:t>ack</w:t>
      </w:r>
      <w:r>
        <w:rPr>
          <w:b/>
        </w:rPr>
        <w:t xml:space="preserve">age </w:t>
      </w:r>
      <w:r w:rsidR="000C7324" w:rsidRPr="000C7324">
        <w:rPr>
          <w:b/>
        </w:rPr>
        <w:t>:</w:t>
      </w:r>
      <w:r>
        <w:rPr>
          <w:b/>
        </w:rPr>
        <w:t xml:space="preserve"> webdir.main.business.services</w:t>
      </w:r>
    </w:p>
    <w:p w:rsidR="000C7324" w:rsidRPr="008E1177" w:rsidRDefault="008E1177" w:rsidP="000C7324">
      <w:pPr>
        <w:pStyle w:val="Normal2"/>
        <w:numPr>
          <w:ilvl w:val="0"/>
          <w:numId w:val="20"/>
        </w:numPr>
        <w:spacing w:line="240" w:lineRule="auto"/>
        <w:jc w:val="left"/>
        <w:rPr>
          <w:b/>
        </w:rPr>
      </w:pPr>
      <w:r>
        <w:t>GroupService</w:t>
      </w:r>
    </w:p>
    <w:p w:rsidR="008E1177" w:rsidRPr="008E1177" w:rsidRDefault="008E1177" w:rsidP="000C7324">
      <w:pPr>
        <w:pStyle w:val="Normal2"/>
        <w:numPr>
          <w:ilvl w:val="0"/>
          <w:numId w:val="20"/>
        </w:numPr>
        <w:spacing w:line="240" w:lineRule="auto"/>
        <w:jc w:val="left"/>
        <w:rPr>
          <w:b/>
        </w:rPr>
      </w:pPr>
      <w:r>
        <w:t>PersonService</w:t>
      </w:r>
    </w:p>
    <w:p w:rsidR="008E1177" w:rsidRPr="00186492" w:rsidRDefault="00186492" w:rsidP="000C7324">
      <w:pPr>
        <w:pStyle w:val="Normal2"/>
        <w:numPr>
          <w:ilvl w:val="0"/>
          <w:numId w:val="20"/>
        </w:numPr>
        <w:spacing w:line="240" w:lineRule="auto"/>
        <w:jc w:val="left"/>
        <w:rPr>
          <w:b/>
        </w:rPr>
      </w:pPr>
      <w:r>
        <w:t>EmailService</w:t>
      </w:r>
    </w:p>
    <w:p w:rsidR="00186492" w:rsidRPr="00186492" w:rsidRDefault="00186492" w:rsidP="000C7324">
      <w:pPr>
        <w:pStyle w:val="Normal2"/>
        <w:numPr>
          <w:ilvl w:val="0"/>
          <w:numId w:val="20"/>
        </w:numPr>
        <w:spacing w:line="240" w:lineRule="auto"/>
        <w:jc w:val="left"/>
        <w:rPr>
          <w:b/>
        </w:rPr>
      </w:pPr>
      <w:r>
        <w:t>UserService</w:t>
      </w:r>
    </w:p>
    <w:p w:rsidR="00186492" w:rsidRDefault="00186492" w:rsidP="00030C1D">
      <w:pPr>
        <w:pStyle w:val="Normal2"/>
        <w:spacing w:line="240" w:lineRule="auto"/>
        <w:ind w:firstLine="0"/>
        <w:jc w:val="left"/>
      </w:pPr>
      <w:r>
        <w:t xml:space="preserve"> GroupService gère des services tels que la récupération de la liste de tous les groupes </w:t>
      </w:r>
      <w:r w:rsidR="00D66428">
        <w:t>contenus</w:t>
      </w:r>
      <w:r>
        <w:t xml:space="preserve"> dans l’annuaire. PersonService gère des services tels que la récupération de liste de tous les personnes présente dans l’annuaire.</w:t>
      </w:r>
      <w:r w:rsidR="00DA275E">
        <w:t xml:space="preserve"> EmailService permet d’envoyer des e-mails et UserService permet de se connecter </w:t>
      </w:r>
      <w:r w:rsidR="0022078C">
        <w:t>et de récupérer son mot de passe via l’envoi d’un e-mail.</w:t>
      </w:r>
    </w:p>
    <w:p w:rsidR="0013262C" w:rsidRDefault="0013262C" w:rsidP="00030C1D">
      <w:pPr>
        <w:pStyle w:val="Normal2"/>
        <w:spacing w:line="240" w:lineRule="auto"/>
        <w:ind w:firstLine="0"/>
        <w:jc w:val="left"/>
      </w:pPr>
    </w:p>
    <w:p w:rsidR="0013262C" w:rsidRDefault="00AB166F" w:rsidP="0013262C">
      <w:pPr>
        <w:pStyle w:val="PT2"/>
      </w:pPr>
      <w:r>
        <w:t>Présentation</w:t>
      </w:r>
    </w:p>
    <w:p w:rsidR="008370FF" w:rsidRDefault="00075B22" w:rsidP="00AB166F">
      <w:pPr>
        <w:pStyle w:val="Normal2"/>
        <w:spacing w:line="240" w:lineRule="auto"/>
        <w:ind w:left="1416" w:firstLine="0"/>
        <w:jc w:val="left"/>
        <w:rPr>
          <w:b/>
        </w:rPr>
      </w:pPr>
      <w:r>
        <w:rPr>
          <w:b/>
        </w:rPr>
        <w:t>Package : webdir.main.web (Servlet):</w:t>
      </w:r>
    </w:p>
    <w:p w:rsidR="00075B22" w:rsidRDefault="00075B22" w:rsidP="00075B22">
      <w:pPr>
        <w:pStyle w:val="Normal2"/>
        <w:numPr>
          <w:ilvl w:val="0"/>
          <w:numId w:val="22"/>
        </w:numPr>
        <w:spacing w:line="240" w:lineRule="auto"/>
        <w:jc w:val="left"/>
      </w:pPr>
      <w:r w:rsidRPr="00075B22">
        <w:t>IHomeController</w:t>
      </w:r>
    </w:p>
    <w:p w:rsidR="00075B22" w:rsidRPr="00075B22" w:rsidRDefault="00075B22" w:rsidP="00075B22">
      <w:pPr>
        <w:pStyle w:val="Normal2"/>
        <w:spacing w:line="240" w:lineRule="auto"/>
        <w:ind w:left="2136" w:firstLine="0"/>
        <w:jc w:val="left"/>
      </w:pPr>
    </w:p>
    <w:p w:rsidR="0013262C" w:rsidRDefault="00AB166F" w:rsidP="00AB166F">
      <w:pPr>
        <w:pStyle w:val="Normal2"/>
        <w:spacing w:line="240" w:lineRule="auto"/>
        <w:ind w:left="1416" w:firstLine="0"/>
        <w:jc w:val="left"/>
        <w:rPr>
          <w:b/>
        </w:rPr>
      </w:pPr>
      <w:r w:rsidRPr="00AB166F">
        <w:rPr>
          <w:b/>
        </w:rPr>
        <w:t xml:space="preserve">Chemin: </w:t>
      </w:r>
      <w:r w:rsidR="00075B22">
        <w:rPr>
          <w:b/>
        </w:rPr>
        <w:t>Web</w:t>
      </w:r>
      <w:r w:rsidR="003D7AC4">
        <w:rPr>
          <w:b/>
        </w:rPr>
        <w:t>C</w:t>
      </w:r>
      <w:r w:rsidR="00075B22">
        <w:rPr>
          <w:b/>
        </w:rPr>
        <w:t>ontent/</w:t>
      </w:r>
      <w:r w:rsidRPr="00AB166F">
        <w:rPr>
          <w:b/>
        </w:rPr>
        <w:t>WEB-INF/</w:t>
      </w:r>
      <w:r w:rsidR="00075B22">
        <w:rPr>
          <w:b/>
        </w:rPr>
        <w:t>jsp</w:t>
      </w:r>
      <w:r w:rsidR="008370FF">
        <w:rPr>
          <w:b/>
        </w:rPr>
        <w:t xml:space="preserve"> (JSTL)</w:t>
      </w:r>
      <w:r>
        <w:rPr>
          <w:b/>
        </w:rPr>
        <w:t> :</w:t>
      </w:r>
    </w:p>
    <w:p w:rsidR="00AB166F" w:rsidRDefault="00AB166F" w:rsidP="00AB166F">
      <w:pPr>
        <w:pStyle w:val="Normal2"/>
        <w:numPr>
          <w:ilvl w:val="0"/>
          <w:numId w:val="21"/>
        </w:numPr>
        <w:spacing w:line="240" w:lineRule="auto"/>
        <w:jc w:val="left"/>
      </w:pPr>
      <w:r>
        <w:t>h</w:t>
      </w:r>
      <w:r w:rsidRPr="00AB166F">
        <w:t>ome.js</w:t>
      </w:r>
      <w:r>
        <w:t>p</w:t>
      </w:r>
    </w:p>
    <w:p w:rsidR="00AB166F" w:rsidRDefault="00AB166F" w:rsidP="00AB166F">
      <w:pPr>
        <w:pStyle w:val="Normal2"/>
        <w:numPr>
          <w:ilvl w:val="0"/>
          <w:numId w:val="21"/>
        </w:numPr>
        <w:spacing w:line="240" w:lineRule="auto"/>
        <w:jc w:val="left"/>
      </w:pPr>
      <w:r>
        <w:t>errors.jsp</w:t>
      </w:r>
    </w:p>
    <w:p w:rsidR="00DB35A9" w:rsidRDefault="00DB35A9" w:rsidP="00AB166F">
      <w:pPr>
        <w:pStyle w:val="Normal2"/>
        <w:numPr>
          <w:ilvl w:val="0"/>
          <w:numId w:val="21"/>
        </w:numPr>
        <w:spacing w:line="240" w:lineRule="auto"/>
        <w:jc w:val="left"/>
      </w:pPr>
      <w:r>
        <w:t>template.jsp</w:t>
      </w:r>
    </w:p>
    <w:p w:rsidR="00954952" w:rsidRDefault="00954952" w:rsidP="00AB166F">
      <w:pPr>
        <w:pStyle w:val="Normal2"/>
        <w:numPr>
          <w:ilvl w:val="0"/>
          <w:numId w:val="21"/>
        </w:numPr>
        <w:spacing w:line="240" w:lineRule="auto"/>
        <w:jc w:val="left"/>
      </w:pPr>
      <w:r>
        <w:t>includes/footer.jsp</w:t>
      </w:r>
    </w:p>
    <w:p w:rsidR="00954952" w:rsidRDefault="00954952" w:rsidP="00AB166F">
      <w:pPr>
        <w:pStyle w:val="Normal2"/>
        <w:numPr>
          <w:ilvl w:val="0"/>
          <w:numId w:val="21"/>
        </w:numPr>
        <w:spacing w:line="240" w:lineRule="auto"/>
        <w:jc w:val="left"/>
      </w:pPr>
      <w:r>
        <w:t>includes/header.jsp</w:t>
      </w:r>
    </w:p>
    <w:p w:rsidR="00954952" w:rsidRDefault="00954952" w:rsidP="00AB166F">
      <w:pPr>
        <w:pStyle w:val="Normal2"/>
        <w:numPr>
          <w:ilvl w:val="0"/>
          <w:numId w:val="21"/>
        </w:numPr>
        <w:spacing w:line="240" w:lineRule="auto"/>
        <w:jc w:val="left"/>
      </w:pPr>
      <w:r>
        <w:t>includes/footer.jsp</w:t>
      </w:r>
    </w:p>
    <w:p w:rsidR="00954952" w:rsidRDefault="00954952" w:rsidP="00954952">
      <w:pPr>
        <w:pStyle w:val="Normal2"/>
        <w:numPr>
          <w:ilvl w:val="0"/>
          <w:numId w:val="21"/>
        </w:numPr>
        <w:spacing w:line="240" w:lineRule="auto"/>
        <w:jc w:val="left"/>
      </w:pPr>
      <w:r>
        <w:t>includes/header.jsp</w:t>
      </w:r>
    </w:p>
    <w:p w:rsidR="00954952" w:rsidRDefault="00954952" w:rsidP="00954952">
      <w:pPr>
        <w:pStyle w:val="Normal2"/>
        <w:numPr>
          <w:ilvl w:val="0"/>
          <w:numId w:val="21"/>
        </w:numPr>
        <w:spacing w:line="240" w:lineRule="auto"/>
        <w:jc w:val="left"/>
      </w:pPr>
      <w:r>
        <w:t>includes/side_pannel.jsp</w:t>
      </w:r>
    </w:p>
    <w:p w:rsidR="007F7DF2" w:rsidRPr="00AB166F" w:rsidRDefault="007F7DF2" w:rsidP="00954952">
      <w:pPr>
        <w:pStyle w:val="Normal2"/>
        <w:numPr>
          <w:ilvl w:val="0"/>
          <w:numId w:val="21"/>
        </w:numPr>
        <w:spacing w:line="240" w:lineRule="auto"/>
        <w:jc w:val="left"/>
      </w:pPr>
      <w:r>
        <w:t>includes/</w:t>
      </w:r>
      <w:r w:rsidRPr="007F7DF2">
        <w:t>stylesheets.jsp</w:t>
      </w:r>
    </w:p>
    <w:p w:rsidR="000C7324" w:rsidRPr="000C7324" w:rsidRDefault="000C7324" w:rsidP="000C7324">
      <w:pPr>
        <w:pStyle w:val="Normal2"/>
        <w:spacing w:line="240" w:lineRule="auto"/>
        <w:jc w:val="left"/>
        <w:rPr>
          <w:b/>
        </w:rPr>
      </w:pPr>
      <w:r>
        <w:rPr>
          <w:b/>
        </w:rPr>
        <w:t xml:space="preserve">         </w:t>
      </w:r>
    </w:p>
    <w:p w:rsidR="00296447" w:rsidRPr="008569ED" w:rsidRDefault="00296447" w:rsidP="00296447">
      <w:pPr>
        <w:pStyle w:val="Normal2"/>
        <w:spacing w:line="240" w:lineRule="auto"/>
        <w:ind w:left="0"/>
        <w:jc w:val="left"/>
        <w:rPr>
          <w:b/>
        </w:rPr>
      </w:pPr>
      <w:r>
        <w:rPr>
          <w:b/>
        </w:rPr>
        <w:tab/>
      </w:r>
      <w:r w:rsidR="008F0A73">
        <w:rPr>
          <w:b/>
        </w:rPr>
        <w:tab/>
      </w:r>
    </w:p>
    <w:p w:rsidR="00DA52F3" w:rsidRDefault="00DA52F3" w:rsidP="00EC69E8">
      <w:pPr>
        <w:pStyle w:val="Normal2"/>
        <w:spacing w:line="240" w:lineRule="auto"/>
        <w:ind w:firstLine="0"/>
        <w:jc w:val="left"/>
      </w:pPr>
    </w:p>
    <w:p w:rsidR="00EC69E8" w:rsidRDefault="00EC69E8" w:rsidP="00C47577">
      <w:pPr>
        <w:pStyle w:val="Normal2"/>
        <w:spacing w:line="240" w:lineRule="auto"/>
        <w:ind w:left="0" w:firstLine="0"/>
        <w:jc w:val="left"/>
      </w:pPr>
    </w:p>
    <w:p w:rsidR="00862741" w:rsidRPr="00693DAB" w:rsidRDefault="009C1C0F" w:rsidP="00862741">
      <w:pPr>
        <w:pStyle w:val="PT1"/>
      </w:pPr>
      <w:r>
        <w:lastRenderedPageBreak/>
        <w:t>Diagramme de Gantt</w:t>
      </w:r>
    </w:p>
    <w:p w:rsidR="00862741" w:rsidRDefault="00862741" w:rsidP="00C47577">
      <w:pPr>
        <w:pStyle w:val="Normal2"/>
        <w:spacing w:line="240" w:lineRule="auto"/>
        <w:ind w:left="0" w:firstLine="0"/>
        <w:jc w:val="left"/>
      </w:pPr>
    </w:p>
    <w:p w:rsidR="0002776A" w:rsidRDefault="0002776A" w:rsidP="00C47577">
      <w:pPr>
        <w:pStyle w:val="Normal2"/>
        <w:spacing w:line="240" w:lineRule="auto"/>
        <w:ind w:left="0" w:firstLine="0"/>
        <w:jc w:val="left"/>
      </w:pPr>
    </w:p>
    <w:p w:rsidR="0002776A" w:rsidRDefault="006F451B" w:rsidP="00C47577">
      <w:pPr>
        <w:pStyle w:val="Normal2"/>
        <w:spacing w:line="240" w:lineRule="auto"/>
        <w:ind w:left="0" w:firstLine="0"/>
        <w:jc w:val="left"/>
      </w:pPr>
      <w:r>
        <w:rPr>
          <w:noProof/>
          <w:lang w:eastAsia="fr-FR"/>
        </w:rPr>
        <w:drawing>
          <wp:inline distT="0" distB="0" distL="0" distR="0">
            <wp:extent cx="5760720" cy="1238250"/>
            <wp:effectExtent l="19050" t="0" r="0" b="0"/>
            <wp:docPr id="2" name="Image 1" descr="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1B" w:rsidRDefault="006F451B" w:rsidP="00C47577">
      <w:pPr>
        <w:pStyle w:val="Normal2"/>
        <w:spacing w:line="240" w:lineRule="auto"/>
        <w:ind w:left="0" w:firstLine="0"/>
        <w:jc w:val="left"/>
      </w:pPr>
    </w:p>
    <w:p w:rsidR="00117474" w:rsidRPr="00693DAB" w:rsidRDefault="00117474" w:rsidP="00117474">
      <w:pPr>
        <w:pStyle w:val="PT1"/>
      </w:pPr>
      <w:r>
        <w:t>Conception</w:t>
      </w:r>
    </w:p>
    <w:p w:rsidR="00117474" w:rsidRDefault="00C86690" w:rsidP="00117474">
      <w:pPr>
        <w:pStyle w:val="PT2"/>
      </w:pPr>
      <w:r>
        <w:t xml:space="preserve"> </w:t>
      </w:r>
      <w:r w:rsidR="00117474">
        <w:t>Schéma Merise</w:t>
      </w:r>
    </w:p>
    <w:p w:rsidR="005917F6" w:rsidRDefault="005917F6" w:rsidP="00C47577">
      <w:pPr>
        <w:pStyle w:val="Normal2"/>
        <w:spacing w:line="240" w:lineRule="auto"/>
        <w:ind w:left="0" w:firstLine="0"/>
        <w:jc w:val="left"/>
      </w:pPr>
    </w:p>
    <w:tbl>
      <w:tblPr>
        <w:tblStyle w:val="Grilledutableau"/>
        <w:tblW w:w="0" w:type="auto"/>
        <w:tblInd w:w="708" w:type="dxa"/>
        <w:tblLook w:val="04A0"/>
      </w:tblPr>
      <w:tblGrid>
        <w:gridCol w:w="3369"/>
      </w:tblGrid>
      <w:tr w:rsidR="00F9606F" w:rsidTr="00F9606F">
        <w:tc>
          <w:tcPr>
            <w:tcW w:w="3369" w:type="dxa"/>
          </w:tcPr>
          <w:p w:rsidR="00F9606F" w:rsidRPr="00F9606F" w:rsidRDefault="00373173" w:rsidP="00F9606F">
            <w:pPr>
              <w:pStyle w:val="Normal2"/>
              <w:ind w:left="0" w:firstLine="0"/>
              <w:jc w:val="left"/>
              <w:rPr>
                <w:b/>
              </w:rPr>
            </w:pPr>
            <w:r>
              <w:rPr>
                <w:noProof/>
              </w:rPr>
              <w:pict>
                <v:shape id="_x0000_s2065" type="#_x0000_t202" style="position:absolute;margin-left:166.15pt;margin-top:7pt;width:103.95pt;height:21.3pt;z-index:251674112;mso-width-relative:margin;mso-height-relative:margin" stroked="f">
                  <v:textbox>
                    <w:txbxContent>
                      <w:p w:rsidR="00373173" w:rsidRPr="00373173" w:rsidRDefault="00373173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73173">
                          <w:rPr>
                            <w:b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373173">
                          <w:rPr>
                            <w:b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373173">
                          <w:rPr>
                            <w:b/>
                            <w:sz w:val="16"/>
                            <w:szCs w:val="16"/>
                          </w:rPr>
                          <w:t xml:space="preserve">1)                 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 </w:t>
                        </w:r>
                        <w:r w:rsidRPr="00373173">
                          <w:rPr>
                            <w:b/>
                            <w:sz w:val="16"/>
                            <w:szCs w:val="16"/>
                          </w:rPr>
                          <w:t xml:space="preserve">  </w:t>
                        </w:r>
                        <w:r w:rsidR="00E831F2">
                          <w:rPr>
                            <w:b/>
                            <w:sz w:val="16"/>
                            <w:szCs w:val="16"/>
                          </w:rPr>
                          <w:t xml:space="preserve">   </w:t>
                        </w:r>
                        <w:r w:rsidRPr="00373173"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="00E831F2">
                          <w:rPr>
                            <w:b/>
                            <w:sz w:val="16"/>
                            <w:szCs w:val="16"/>
                          </w:rPr>
                          <w:t xml:space="preserve">   </w:t>
                        </w:r>
                        <w:r w:rsidRPr="00373173">
                          <w:rPr>
                            <w:b/>
                            <w:sz w:val="16"/>
                            <w:szCs w:val="16"/>
                          </w:rPr>
                          <w:t>(0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373173">
                          <w:rPr>
                            <w:b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373173">
                          <w:rPr>
                            <w:b/>
                            <w:sz w:val="16"/>
                            <w:szCs w:val="16"/>
                          </w:rPr>
                          <w:t xml:space="preserve">n)  </w:t>
                        </w:r>
                      </w:p>
                    </w:txbxContent>
                  </v:textbox>
                </v:shape>
              </w:pict>
            </w:r>
            <w:r w:rsidR="00F9606F" w:rsidRPr="00F9606F">
              <w:rPr>
                <w:b/>
              </w:rPr>
              <w:t>Person</w:t>
            </w:r>
          </w:p>
        </w:tc>
      </w:tr>
      <w:tr w:rsidR="00F9606F" w:rsidTr="00F9606F">
        <w:tc>
          <w:tcPr>
            <w:tcW w:w="3369" w:type="dxa"/>
          </w:tcPr>
          <w:p w:rsidR="00F9606F" w:rsidRDefault="00373173" w:rsidP="00F9606F">
            <w:r>
              <w:t xml:space="preserve"> </w:t>
            </w:r>
          </w:p>
          <w:p w:rsidR="00F9606F" w:rsidRDefault="00373173" w:rsidP="00F9606F">
            <w:pPr>
              <w:pStyle w:val="Paragraphedeliste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4" type="#_x0000_t32" style="position:absolute;left:0;text-align:left;margin-left:170.4pt;margin-top:4.55pt;width:94.95pt;height:0;z-index:251672064" o:connectortype="straight">
                  <v:stroke endarrow="block"/>
                </v:shape>
              </w:pict>
            </w:r>
            <w:r w:rsidR="00F9606F">
              <w:t>id</w:t>
            </w:r>
            <w:r w:rsidR="007F2263">
              <w:t xml:space="preserve"> (int)</w:t>
            </w:r>
          </w:p>
          <w:p w:rsidR="00F9606F" w:rsidRDefault="00540807" w:rsidP="00F9606F">
            <w:pPr>
              <w:pStyle w:val="Paragraphedeliste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f</w:t>
            </w:r>
            <w:r w:rsidR="00F9606F">
              <w:t>irstname</w:t>
            </w:r>
            <w:r w:rsidR="007F2263">
              <w:t xml:space="preserve"> (varchar)</w:t>
            </w:r>
          </w:p>
          <w:p w:rsidR="00F9606F" w:rsidRDefault="00F9606F" w:rsidP="00F9606F">
            <w:pPr>
              <w:pStyle w:val="Paragraphedeliste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lastname</w:t>
            </w:r>
            <w:r w:rsidR="007F2263">
              <w:t xml:space="preserve"> </w:t>
            </w:r>
            <w:r w:rsidR="00540807">
              <w:t>(varchar)</w:t>
            </w:r>
          </w:p>
          <w:p w:rsidR="00F9606F" w:rsidRDefault="00F9606F" w:rsidP="00F9606F">
            <w:pPr>
              <w:pStyle w:val="Paragraphedeliste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birthdate</w:t>
            </w:r>
            <w:r w:rsidR="00540807">
              <w:t xml:space="preserve"> (date)</w:t>
            </w:r>
          </w:p>
          <w:p w:rsidR="00F9606F" w:rsidRDefault="00F9606F" w:rsidP="00F9606F">
            <w:pPr>
              <w:pStyle w:val="Paragraphedeliste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email</w:t>
            </w:r>
            <w:r w:rsidR="00540807">
              <w:t xml:space="preserve">        (varchar)</w:t>
            </w:r>
          </w:p>
          <w:p w:rsidR="00F9606F" w:rsidRDefault="00F9606F" w:rsidP="00F9606F">
            <w:pPr>
              <w:pStyle w:val="Paragraphedeliste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website</w:t>
            </w:r>
            <w:r w:rsidR="00540807">
              <w:t xml:space="preserve">    (varchar)</w:t>
            </w:r>
          </w:p>
          <w:p w:rsidR="00F9606F" w:rsidRDefault="00F9606F" w:rsidP="00F9606F">
            <w:pPr>
              <w:pStyle w:val="Paragraphedeliste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password</w:t>
            </w:r>
            <w:r w:rsidR="00540807">
              <w:t xml:space="preserve"> (varchar)</w:t>
            </w:r>
          </w:p>
          <w:p w:rsidR="005917F6" w:rsidRPr="00F13DD8" w:rsidRDefault="00F9606F" w:rsidP="005917F6">
            <w:pPr>
              <w:pStyle w:val="Paragraphedeliste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group_id</w:t>
            </w:r>
            <w:r w:rsidR="00540807">
              <w:t xml:space="preserve">  (varchar)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3142"/>
        <w:tblW w:w="0" w:type="auto"/>
        <w:tblLook w:val="04A0"/>
      </w:tblPr>
      <w:tblGrid>
        <w:gridCol w:w="3011"/>
      </w:tblGrid>
      <w:tr w:rsidR="005917F6" w:rsidTr="00373173">
        <w:tc>
          <w:tcPr>
            <w:tcW w:w="3011" w:type="dxa"/>
          </w:tcPr>
          <w:p w:rsidR="005917F6" w:rsidRDefault="00373173" w:rsidP="005917F6">
            <w:pPr>
              <w:pStyle w:val="Normal2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5917F6">
              <w:rPr>
                <w:b/>
              </w:rPr>
              <w:t>Group_</w:t>
            </w:r>
          </w:p>
        </w:tc>
      </w:tr>
      <w:tr w:rsidR="005917F6" w:rsidTr="00373173">
        <w:tc>
          <w:tcPr>
            <w:tcW w:w="3011" w:type="dxa"/>
          </w:tcPr>
          <w:p w:rsidR="00373173" w:rsidRDefault="00373173" w:rsidP="00373173">
            <w:pPr>
              <w:pStyle w:val="Paragraphedeliste"/>
              <w:numPr>
                <w:ilvl w:val="0"/>
                <w:numId w:val="24"/>
              </w:numPr>
              <w:rPr>
                <w:rFonts w:eastAsiaTheme="minorEastAsia"/>
              </w:rPr>
            </w:pPr>
            <w:r w:rsidRPr="19ADA630">
              <w:rPr>
                <w:rFonts w:ascii="Calibri" w:eastAsia="Calibri" w:hAnsi="Calibri" w:cs="Calibri"/>
              </w:rPr>
              <w:t>groupID</w:t>
            </w:r>
            <w:r w:rsidR="00540807">
              <w:rPr>
                <w:rFonts w:ascii="Calibri" w:eastAsia="Calibri" w:hAnsi="Calibri" w:cs="Calibri"/>
              </w:rPr>
              <w:t xml:space="preserve"> (int)</w:t>
            </w:r>
          </w:p>
          <w:p w:rsidR="005917F6" w:rsidRPr="00373173" w:rsidRDefault="00373173" w:rsidP="00373173">
            <w:pPr>
              <w:pStyle w:val="Paragraphedeliste"/>
              <w:numPr>
                <w:ilvl w:val="0"/>
                <w:numId w:val="24"/>
              </w:numPr>
              <w:rPr>
                <w:rFonts w:eastAsiaTheme="minorEastAsia"/>
              </w:rPr>
            </w:pPr>
            <w:r w:rsidRPr="5F54D0AF">
              <w:rPr>
                <w:rFonts w:ascii="Calibri" w:eastAsia="Calibri" w:hAnsi="Calibri" w:cs="Calibri"/>
              </w:rPr>
              <w:t>name</w:t>
            </w:r>
            <w:r w:rsidR="00540807">
              <w:rPr>
                <w:rFonts w:ascii="Calibri" w:eastAsia="Calibri" w:hAnsi="Calibri" w:cs="Calibri"/>
              </w:rPr>
              <w:t xml:space="preserve"> (varchar)</w:t>
            </w:r>
          </w:p>
          <w:p w:rsidR="00373173" w:rsidRPr="00373173" w:rsidRDefault="00373173" w:rsidP="0088244A">
            <w:pPr>
              <w:pStyle w:val="Paragraphedeliste"/>
              <w:rPr>
                <w:rFonts w:eastAsiaTheme="minorEastAsia"/>
              </w:rPr>
            </w:pPr>
          </w:p>
        </w:tc>
      </w:tr>
    </w:tbl>
    <w:p w:rsidR="00F13DD8" w:rsidRDefault="00F13DD8" w:rsidP="00F13DD8">
      <w:pPr>
        <w:pStyle w:val="Normal2"/>
        <w:spacing w:line="240" w:lineRule="auto"/>
        <w:ind w:left="0" w:firstLine="0"/>
      </w:pPr>
    </w:p>
    <w:p w:rsidR="00AC0672" w:rsidRDefault="00AC0672" w:rsidP="00F13DD8">
      <w:pPr>
        <w:pStyle w:val="Normal2"/>
        <w:spacing w:line="240" w:lineRule="auto"/>
        <w:ind w:left="350" w:firstLine="0"/>
      </w:pPr>
      <w:r>
        <w:t xml:space="preserve">La base de données comportera deux tables, une table PERSON permettant de décrire une personne et une table GROUP_ permettant de décrire un groupe. Une personne appartient à un et un seule groupe et un groupe peut appartenir à 0 ou plusieurs </w:t>
      </w:r>
      <w:r w:rsidR="00FD7A2E">
        <w:t>personnes</w:t>
      </w:r>
      <w:r>
        <w:t>.</w:t>
      </w:r>
    </w:p>
    <w:p w:rsidR="006F451B" w:rsidRDefault="006F451B" w:rsidP="00F13DD8">
      <w:pPr>
        <w:pStyle w:val="Normal2"/>
        <w:spacing w:line="240" w:lineRule="auto"/>
        <w:ind w:left="350" w:firstLine="0"/>
      </w:pPr>
    </w:p>
    <w:p w:rsidR="006F451B" w:rsidRDefault="006F451B" w:rsidP="00F13DD8">
      <w:pPr>
        <w:pStyle w:val="Normal2"/>
        <w:spacing w:line="240" w:lineRule="auto"/>
        <w:ind w:left="350" w:firstLine="0"/>
      </w:pPr>
    </w:p>
    <w:p w:rsidR="006F451B" w:rsidRDefault="006F451B" w:rsidP="00F13DD8">
      <w:pPr>
        <w:pStyle w:val="Normal2"/>
        <w:spacing w:line="240" w:lineRule="auto"/>
        <w:ind w:left="350" w:firstLine="0"/>
      </w:pPr>
    </w:p>
    <w:p w:rsidR="006F451B" w:rsidRDefault="006F451B" w:rsidP="00F13DD8">
      <w:pPr>
        <w:pStyle w:val="Normal2"/>
        <w:spacing w:line="240" w:lineRule="auto"/>
        <w:ind w:left="350" w:firstLine="0"/>
      </w:pPr>
    </w:p>
    <w:p w:rsidR="006F451B" w:rsidRDefault="006F451B" w:rsidP="00F13DD8">
      <w:pPr>
        <w:pStyle w:val="Normal2"/>
        <w:spacing w:line="240" w:lineRule="auto"/>
        <w:ind w:left="350" w:firstLine="0"/>
      </w:pPr>
    </w:p>
    <w:p w:rsidR="006F451B" w:rsidRDefault="006F451B" w:rsidP="00F13DD8">
      <w:pPr>
        <w:pStyle w:val="Normal2"/>
        <w:spacing w:line="240" w:lineRule="auto"/>
        <w:ind w:left="350" w:firstLine="0"/>
      </w:pPr>
    </w:p>
    <w:p w:rsidR="006F451B" w:rsidRDefault="006F451B" w:rsidP="00F13DD8">
      <w:pPr>
        <w:pStyle w:val="Normal2"/>
        <w:spacing w:line="240" w:lineRule="auto"/>
        <w:ind w:left="350" w:firstLine="0"/>
      </w:pPr>
    </w:p>
    <w:p w:rsidR="006F451B" w:rsidRDefault="006F451B" w:rsidP="00F13DD8">
      <w:pPr>
        <w:pStyle w:val="Normal2"/>
        <w:spacing w:line="240" w:lineRule="auto"/>
        <w:ind w:left="350" w:firstLine="0"/>
      </w:pPr>
    </w:p>
    <w:p w:rsidR="0088244A" w:rsidRDefault="0088244A" w:rsidP="0088244A">
      <w:pPr>
        <w:pStyle w:val="PT2"/>
        <w:numPr>
          <w:ilvl w:val="1"/>
          <w:numId w:val="25"/>
        </w:numPr>
      </w:pPr>
      <w:r>
        <w:lastRenderedPageBreak/>
        <w:t>Diagramme de classes</w:t>
      </w:r>
    </w:p>
    <w:tbl>
      <w:tblPr>
        <w:tblStyle w:val="Grilledutableau"/>
        <w:tblpPr w:leftFromText="141" w:rightFromText="141" w:vertAnchor="text" w:horzAnchor="margin" w:tblpXSpec="right" w:tblpY="405"/>
        <w:tblW w:w="0" w:type="auto"/>
        <w:tblLook w:val="04A0"/>
      </w:tblPr>
      <w:tblGrid>
        <w:gridCol w:w="3936"/>
      </w:tblGrid>
      <w:tr w:rsidR="00645199" w:rsidTr="00645199">
        <w:tc>
          <w:tcPr>
            <w:tcW w:w="3936" w:type="dxa"/>
            <w:shd w:val="clear" w:color="auto" w:fill="FFFF99"/>
          </w:tcPr>
          <w:p w:rsidR="00645199" w:rsidRDefault="00C52074" w:rsidP="00C52074">
            <w:pPr>
              <w:jc w:val="center"/>
            </w:pPr>
            <w:r w:rsidRPr="5F54D0AF">
              <w:rPr>
                <w:rFonts w:ascii="Calibri" w:eastAsia="Calibri" w:hAnsi="Calibri" w:cs="Calibri"/>
                <w:sz w:val="24"/>
                <w:szCs w:val="24"/>
              </w:rPr>
              <w:t>@Entity(name = "Group_")</w:t>
            </w:r>
          </w:p>
          <w:p w:rsidR="00645199" w:rsidRDefault="00645199" w:rsidP="00645199">
            <w:pPr>
              <w:pStyle w:val="Normal2"/>
              <w:ind w:left="0" w:firstLine="0"/>
              <w:jc w:val="center"/>
            </w:pPr>
            <w:r w:rsidRPr="5F54D0AF">
              <w:rPr>
                <w:b/>
                <w:bCs/>
                <w:sz w:val="24"/>
                <w:szCs w:val="24"/>
              </w:rPr>
              <w:t>Group</w:t>
            </w:r>
          </w:p>
        </w:tc>
      </w:tr>
      <w:tr w:rsidR="00645199" w:rsidTr="00645199">
        <w:tc>
          <w:tcPr>
            <w:tcW w:w="3936" w:type="dxa"/>
            <w:shd w:val="clear" w:color="auto" w:fill="FFFF99"/>
          </w:tcPr>
          <w:p w:rsidR="00120AD6" w:rsidRPr="00120AD6" w:rsidRDefault="00120AD6" w:rsidP="00120AD6">
            <w:r w:rsidRPr="00120AD6">
              <w:rPr>
                <w:bCs/>
                <w:sz w:val="24"/>
                <w:szCs w:val="24"/>
              </w:rPr>
              <w:t xml:space="preserve">  -</w:t>
            </w:r>
            <w:r w:rsidRPr="00120AD6">
              <w:rPr>
                <w:sz w:val="24"/>
                <w:szCs w:val="24"/>
              </w:rPr>
              <w:t xml:space="preserve">  groupID</w:t>
            </w:r>
          </w:p>
          <w:p w:rsidR="00120AD6" w:rsidRDefault="00120AD6" w:rsidP="00120AD6">
            <w:pPr>
              <w:pStyle w:val="Normal2"/>
              <w:ind w:left="0" w:firstLine="0"/>
              <w:rPr>
                <w:sz w:val="24"/>
                <w:szCs w:val="24"/>
              </w:rPr>
            </w:pPr>
            <w:r w:rsidRPr="00120AD6">
              <w:rPr>
                <w:sz w:val="24"/>
                <w:szCs w:val="24"/>
              </w:rPr>
              <w:t xml:space="preserve">  - name</w:t>
            </w:r>
          </w:p>
          <w:p w:rsidR="00645199" w:rsidRDefault="00645199" w:rsidP="00645199">
            <w:pPr>
              <w:pStyle w:val="Normal2"/>
              <w:ind w:left="0" w:firstLine="0"/>
            </w:pPr>
          </w:p>
        </w:tc>
      </w:tr>
      <w:tr w:rsidR="00645199" w:rsidTr="00645199">
        <w:tc>
          <w:tcPr>
            <w:tcW w:w="3936" w:type="dxa"/>
            <w:shd w:val="clear" w:color="auto" w:fill="FFFF99"/>
          </w:tcPr>
          <w:p w:rsidR="00120AD6" w:rsidRDefault="00AD2CFF" w:rsidP="00120AD6">
            <w:pPr>
              <w:pStyle w:val="Normal2"/>
              <w:ind w:left="0" w:firstLine="0"/>
            </w:pPr>
            <w:r>
              <w:t>* Getter et setters</w:t>
            </w:r>
          </w:p>
        </w:tc>
      </w:tr>
    </w:tbl>
    <w:p w:rsidR="00057589" w:rsidRPr="00543A08" w:rsidRDefault="00447C2F" w:rsidP="00447C2F">
      <w:pPr>
        <w:pStyle w:val="Normal2"/>
        <w:ind w:left="0" w:firstLine="0"/>
        <w:rPr>
          <w:b/>
        </w:rPr>
      </w:pPr>
      <w:r w:rsidRPr="00543A08">
        <w:rPr>
          <w:b/>
        </w:rPr>
        <w:t xml:space="preserve">        </w:t>
      </w:r>
      <w:r w:rsidR="000711AF" w:rsidRPr="00543A08">
        <w:rPr>
          <w:b/>
        </w:rPr>
        <w:t xml:space="preserve">  </w:t>
      </w:r>
      <w:r w:rsidR="00543A08" w:rsidRPr="00543A08">
        <w:rPr>
          <w:b/>
        </w:rPr>
        <w:t>Modèle :</w:t>
      </w:r>
      <w:r w:rsidR="000711AF" w:rsidRPr="00543A08">
        <w:rPr>
          <w:b/>
        </w:rPr>
        <w:t xml:space="preserve">                             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3544"/>
      </w:tblGrid>
      <w:tr w:rsidR="00057589" w:rsidTr="00476854">
        <w:tc>
          <w:tcPr>
            <w:tcW w:w="3544" w:type="dxa"/>
            <w:shd w:val="clear" w:color="auto" w:fill="FFFF99"/>
          </w:tcPr>
          <w:p w:rsidR="00D65638" w:rsidRDefault="00D65638" w:rsidP="00BB4DCF">
            <w:pPr>
              <w:jc w:val="center"/>
            </w:pPr>
            <w:r w:rsidRPr="5F54D0AF">
              <w:rPr>
                <w:rFonts w:ascii="Calibri" w:eastAsia="Calibri" w:hAnsi="Calibri" w:cs="Calibri"/>
                <w:sz w:val="24"/>
                <w:szCs w:val="24"/>
              </w:rPr>
              <w:t>@Entity(name = "Person")</w:t>
            </w:r>
          </w:p>
          <w:p w:rsidR="00057589" w:rsidRDefault="00BB4DCF" w:rsidP="00BB4DCF">
            <w:pPr>
              <w:pStyle w:val="Normal2"/>
              <w:ind w:left="0" w:firstLine="0"/>
              <w:jc w:val="center"/>
            </w:pPr>
            <w:r w:rsidRPr="5F54D0AF">
              <w:rPr>
                <w:b/>
                <w:bCs/>
                <w:sz w:val="24"/>
                <w:szCs w:val="24"/>
              </w:rPr>
              <w:t>Person</w:t>
            </w:r>
          </w:p>
        </w:tc>
      </w:tr>
      <w:tr w:rsidR="00057589" w:rsidTr="00476854">
        <w:tc>
          <w:tcPr>
            <w:tcW w:w="3544" w:type="dxa"/>
            <w:shd w:val="clear" w:color="auto" w:fill="FFFF99"/>
          </w:tcPr>
          <w:p w:rsidR="00FE121F" w:rsidRDefault="00FE121F" w:rsidP="00120AD6">
            <w:r w:rsidRPr="5F54D0AF">
              <w:rPr>
                <w:rFonts w:ascii="Calibri" w:eastAsia="Calibri" w:hAnsi="Calibri" w:cs="Calibri"/>
                <w:sz w:val="24"/>
                <w:szCs w:val="24"/>
              </w:rPr>
              <w:t>- id</w:t>
            </w:r>
            <w:r w:rsidR="00E04617">
              <w:rPr>
                <w:rFonts w:ascii="Calibri" w:eastAsia="Calibri" w:hAnsi="Calibri" w:cs="Calibri"/>
                <w:sz w:val="24"/>
                <w:szCs w:val="24"/>
              </w:rPr>
              <w:t> : long</w:t>
            </w:r>
          </w:p>
          <w:p w:rsidR="00FE121F" w:rsidRDefault="00FE121F" w:rsidP="00120AD6">
            <w:r w:rsidRPr="5F54D0AF">
              <w:rPr>
                <w:rFonts w:ascii="Calibri" w:eastAsia="Calibri" w:hAnsi="Calibri" w:cs="Calibri"/>
                <w:sz w:val="24"/>
                <w:szCs w:val="24"/>
              </w:rPr>
              <w:t>- firstname</w:t>
            </w:r>
            <w:r w:rsidR="00E04617">
              <w:rPr>
                <w:rFonts w:ascii="Calibri" w:eastAsia="Calibri" w:hAnsi="Calibri" w:cs="Calibri"/>
                <w:sz w:val="24"/>
                <w:szCs w:val="24"/>
              </w:rPr>
              <w:t> : String</w:t>
            </w:r>
          </w:p>
          <w:p w:rsidR="00FE121F" w:rsidRDefault="00FE121F" w:rsidP="00120AD6">
            <w:r w:rsidRPr="5F54D0AF">
              <w:rPr>
                <w:rFonts w:ascii="Calibri" w:eastAsia="Calibri" w:hAnsi="Calibri" w:cs="Calibri"/>
                <w:sz w:val="24"/>
                <w:szCs w:val="24"/>
              </w:rPr>
              <w:t>- lastname</w:t>
            </w:r>
            <w:r w:rsidR="00E04617">
              <w:rPr>
                <w:rFonts w:ascii="Calibri" w:eastAsia="Calibri" w:hAnsi="Calibri" w:cs="Calibri"/>
                <w:sz w:val="24"/>
                <w:szCs w:val="24"/>
              </w:rPr>
              <w:t> : String</w:t>
            </w:r>
          </w:p>
          <w:p w:rsidR="00E04617" w:rsidRDefault="00FE121F" w:rsidP="00120AD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F54D0AF">
              <w:rPr>
                <w:rFonts w:ascii="Calibri" w:eastAsia="Calibri" w:hAnsi="Calibri" w:cs="Calibri"/>
                <w:sz w:val="24"/>
                <w:szCs w:val="24"/>
              </w:rPr>
              <w:t>- birthdate</w:t>
            </w:r>
            <w:r w:rsidR="00E04617">
              <w:rPr>
                <w:rFonts w:ascii="Calibri" w:eastAsia="Calibri" w:hAnsi="Calibri" w:cs="Calibri"/>
                <w:sz w:val="24"/>
                <w:szCs w:val="24"/>
              </w:rPr>
              <w:t> : Date</w:t>
            </w:r>
          </w:p>
          <w:p w:rsidR="00FE121F" w:rsidRDefault="00FE121F" w:rsidP="00120AD6">
            <w:r w:rsidRPr="5F54D0AF">
              <w:rPr>
                <w:rFonts w:ascii="Calibri" w:eastAsia="Calibri" w:hAnsi="Calibri" w:cs="Calibri"/>
                <w:sz w:val="24"/>
                <w:szCs w:val="24"/>
              </w:rPr>
              <w:t>- email</w:t>
            </w:r>
            <w:r w:rsidR="00E04617">
              <w:rPr>
                <w:rFonts w:ascii="Calibri" w:eastAsia="Calibri" w:hAnsi="Calibri" w:cs="Calibri"/>
                <w:sz w:val="24"/>
                <w:szCs w:val="24"/>
              </w:rPr>
              <w:t> : String</w:t>
            </w:r>
          </w:p>
          <w:p w:rsidR="00FE121F" w:rsidRDefault="00FE121F" w:rsidP="00120AD6">
            <w:r w:rsidRPr="5F54D0AF">
              <w:rPr>
                <w:rFonts w:ascii="Calibri" w:eastAsia="Calibri" w:hAnsi="Calibri" w:cs="Calibri"/>
                <w:sz w:val="24"/>
                <w:szCs w:val="24"/>
              </w:rPr>
              <w:t>- website</w:t>
            </w:r>
            <w:r w:rsidR="00E04617">
              <w:rPr>
                <w:rFonts w:ascii="Calibri" w:eastAsia="Calibri" w:hAnsi="Calibri" w:cs="Calibri"/>
                <w:sz w:val="24"/>
                <w:szCs w:val="24"/>
              </w:rPr>
              <w:t> : String</w:t>
            </w:r>
          </w:p>
          <w:p w:rsidR="00FE121F" w:rsidRDefault="00FE121F" w:rsidP="00120AD6">
            <w:r w:rsidRPr="5F54D0AF">
              <w:rPr>
                <w:rFonts w:ascii="Calibri" w:eastAsia="Calibri" w:hAnsi="Calibri" w:cs="Calibri"/>
                <w:sz w:val="24"/>
                <w:szCs w:val="24"/>
              </w:rPr>
              <w:t>- password</w:t>
            </w:r>
            <w:r w:rsidR="00E04617">
              <w:rPr>
                <w:rFonts w:ascii="Calibri" w:eastAsia="Calibri" w:hAnsi="Calibri" w:cs="Calibri"/>
                <w:sz w:val="24"/>
                <w:szCs w:val="24"/>
              </w:rPr>
              <w:t> : String</w:t>
            </w:r>
          </w:p>
          <w:p w:rsidR="00057589" w:rsidRDefault="00FE121F" w:rsidP="00F13DD8">
            <w:r w:rsidRPr="5F54D0AF">
              <w:rPr>
                <w:rFonts w:ascii="Calibri" w:eastAsia="Calibri" w:hAnsi="Calibri" w:cs="Calibri"/>
                <w:sz w:val="24"/>
                <w:szCs w:val="24"/>
              </w:rPr>
              <w:t>- group_id</w:t>
            </w:r>
            <w:r w:rsidR="00E04617">
              <w:rPr>
                <w:rFonts w:ascii="Calibri" w:eastAsia="Calibri" w:hAnsi="Calibri" w:cs="Calibri"/>
                <w:sz w:val="24"/>
                <w:szCs w:val="24"/>
              </w:rPr>
              <w:t> : Group</w:t>
            </w:r>
          </w:p>
        </w:tc>
      </w:tr>
      <w:tr w:rsidR="00057589" w:rsidTr="00476854">
        <w:tc>
          <w:tcPr>
            <w:tcW w:w="3544" w:type="dxa"/>
            <w:shd w:val="clear" w:color="auto" w:fill="FFFF99"/>
          </w:tcPr>
          <w:p w:rsidR="00057589" w:rsidRDefault="00476854" w:rsidP="00447C2F">
            <w:pPr>
              <w:pStyle w:val="Normal2"/>
              <w:ind w:left="0" w:firstLine="0"/>
            </w:pPr>
            <w:r>
              <w:t xml:space="preserve"> </w:t>
            </w:r>
            <w:r w:rsidR="00B705A3">
              <w:t>* Getter et setters</w:t>
            </w:r>
          </w:p>
        </w:tc>
      </w:tr>
    </w:tbl>
    <w:p w:rsidR="00447C2F" w:rsidRDefault="00447C2F" w:rsidP="00447C2F">
      <w:pPr>
        <w:pStyle w:val="Normal2"/>
        <w:ind w:left="0" w:firstLine="0"/>
      </w:pPr>
    </w:p>
    <w:tbl>
      <w:tblPr>
        <w:tblStyle w:val="Grilledutableau"/>
        <w:tblW w:w="0" w:type="auto"/>
        <w:tblInd w:w="392" w:type="dxa"/>
        <w:tblLook w:val="04A0"/>
      </w:tblPr>
      <w:tblGrid>
        <w:gridCol w:w="3544"/>
      </w:tblGrid>
      <w:tr w:rsidR="00F13DD8" w:rsidTr="00F13DD8">
        <w:tc>
          <w:tcPr>
            <w:tcW w:w="3544" w:type="dxa"/>
            <w:shd w:val="clear" w:color="auto" w:fill="FFFF99"/>
          </w:tcPr>
          <w:p w:rsidR="00F13DD8" w:rsidRPr="00F13DD8" w:rsidRDefault="00F13DD8" w:rsidP="00F13DD8">
            <w:pPr>
              <w:pStyle w:val="Normal2"/>
              <w:ind w:left="0" w:firstLine="0"/>
              <w:jc w:val="center"/>
              <w:rPr>
                <w:b/>
              </w:rPr>
            </w:pPr>
            <w:r w:rsidRPr="00F13DD8">
              <w:rPr>
                <w:b/>
              </w:rPr>
              <w:t>User</w:t>
            </w:r>
          </w:p>
        </w:tc>
      </w:tr>
      <w:tr w:rsidR="00F13DD8" w:rsidTr="00F13DD8">
        <w:tc>
          <w:tcPr>
            <w:tcW w:w="3544" w:type="dxa"/>
            <w:shd w:val="clear" w:color="auto" w:fill="FFFF99"/>
          </w:tcPr>
          <w:p w:rsidR="00F13DD8" w:rsidRDefault="00F13DD8" w:rsidP="00447C2F">
            <w:pPr>
              <w:pStyle w:val="Normal2"/>
              <w:ind w:left="0" w:firstLine="0"/>
            </w:pPr>
            <w:r>
              <w:t>+id</w:t>
            </w:r>
          </w:p>
          <w:p w:rsidR="00F13DD8" w:rsidRDefault="00F13DD8" w:rsidP="00447C2F">
            <w:pPr>
              <w:pStyle w:val="Normal2"/>
              <w:ind w:left="0" w:firstLine="0"/>
            </w:pPr>
            <w:r>
              <w:t>+ password</w:t>
            </w:r>
          </w:p>
        </w:tc>
      </w:tr>
      <w:tr w:rsidR="00F13DD8" w:rsidTr="00F13DD8">
        <w:tc>
          <w:tcPr>
            <w:tcW w:w="3544" w:type="dxa"/>
            <w:shd w:val="clear" w:color="auto" w:fill="FFFF99"/>
          </w:tcPr>
          <w:p w:rsidR="00F13DD8" w:rsidRDefault="00F13DD8" w:rsidP="00447C2F">
            <w:pPr>
              <w:pStyle w:val="Normal2"/>
              <w:ind w:left="0" w:firstLine="0"/>
            </w:pPr>
            <w:r>
              <w:t>* getter et setters</w:t>
            </w:r>
          </w:p>
        </w:tc>
      </w:tr>
    </w:tbl>
    <w:p w:rsidR="00B47E90" w:rsidRDefault="00B47E90" w:rsidP="00447C2F">
      <w:pPr>
        <w:pStyle w:val="Normal2"/>
        <w:ind w:left="0" w:firstLine="0"/>
      </w:pPr>
    </w:p>
    <w:p w:rsidR="00F13DD8" w:rsidRDefault="00F13DD8" w:rsidP="00447C2F">
      <w:pPr>
        <w:pStyle w:val="Normal2"/>
        <w:ind w:left="0" w:firstLine="0"/>
      </w:pPr>
    </w:p>
    <w:p w:rsidR="00414DD0" w:rsidRDefault="00414DD0" w:rsidP="00447C2F">
      <w:pPr>
        <w:pStyle w:val="Normal2"/>
        <w:ind w:left="0" w:firstLine="0"/>
      </w:pPr>
    </w:p>
    <w:tbl>
      <w:tblPr>
        <w:tblStyle w:val="Grilledutableau"/>
        <w:tblpPr w:leftFromText="141" w:rightFromText="141" w:vertAnchor="text" w:horzAnchor="page" w:tblpX="6082" w:tblpY="352"/>
        <w:tblW w:w="0" w:type="auto"/>
        <w:tblLook w:val="04A0"/>
      </w:tblPr>
      <w:tblGrid>
        <w:gridCol w:w="4537"/>
      </w:tblGrid>
      <w:tr w:rsidR="00C17ED3" w:rsidTr="00C17ED3">
        <w:tc>
          <w:tcPr>
            <w:tcW w:w="4537" w:type="dxa"/>
            <w:shd w:val="clear" w:color="auto" w:fill="FFFF99"/>
          </w:tcPr>
          <w:p w:rsidR="00C17ED3" w:rsidRPr="002A4B19" w:rsidRDefault="00C17ED3" w:rsidP="00C17ED3">
            <w:pPr>
              <w:pStyle w:val="Normal2"/>
              <w:ind w:left="0" w:firstLine="0"/>
              <w:jc w:val="center"/>
              <w:rPr>
                <w:b/>
                <w:bCs/>
              </w:rPr>
            </w:pPr>
            <w:r w:rsidRPr="002A4B19">
              <w:rPr>
                <w:rFonts w:ascii="Calibri" w:eastAsia="Calibri" w:hAnsi="Calibri" w:cs="Calibri"/>
                <w:b/>
              </w:rPr>
              <w:t>&lt;&lt; Interface&gt;&gt;</w:t>
            </w:r>
          </w:p>
          <w:p w:rsidR="00C17ED3" w:rsidRDefault="00C17ED3" w:rsidP="00C17ED3">
            <w:pPr>
              <w:pStyle w:val="Normal2"/>
              <w:ind w:left="0" w:firstLine="0"/>
              <w:jc w:val="center"/>
            </w:pPr>
            <w:r w:rsidRPr="002A4B19">
              <w:rPr>
                <w:b/>
                <w:bCs/>
              </w:rPr>
              <w:t>IGroupDao</w:t>
            </w:r>
          </w:p>
        </w:tc>
      </w:tr>
      <w:tr w:rsidR="00C17ED3" w:rsidTr="00C17ED3">
        <w:tc>
          <w:tcPr>
            <w:tcW w:w="4537" w:type="dxa"/>
            <w:shd w:val="clear" w:color="auto" w:fill="FFFF99"/>
          </w:tcPr>
          <w:p w:rsidR="00C17ED3" w:rsidRDefault="00C17ED3" w:rsidP="00C17ED3">
            <w:pPr>
              <w:pStyle w:val="Normal2"/>
              <w:ind w:left="0" w:firstLine="0"/>
            </w:pPr>
          </w:p>
        </w:tc>
      </w:tr>
      <w:tr w:rsidR="00C17ED3" w:rsidTr="00C17ED3">
        <w:tc>
          <w:tcPr>
            <w:tcW w:w="4537" w:type="dxa"/>
            <w:shd w:val="clear" w:color="auto" w:fill="FFFF99"/>
          </w:tcPr>
          <w:p w:rsidR="00C17ED3" w:rsidRDefault="00C17ED3" w:rsidP="00C17ED3">
            <w:r>
              <w:t>+ init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void</w:t>
            </w:r>
          </w:p>
          <w:p w:rsidR="00C17ED3" w:rsidRDefault="00C17ED3" w:rsidP="00C17ED3">
            <w:r>
              <w:t>+ getAllGroups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:List&lt;Group&gt;</w:t>
            </w:r>
          </w:p>
          <w:p w:rsidR="00C17ED3" w:rsidRDefault="00C17ED3" w:rsidP="00C17ED3">
            <w:r>
              <w:t>+ getContentGroup(long id): Collections&lt;Person&gt;</w:t>
            </w:r>
          </w:p>
          <w:p w:rsidR="00C17ED3" w:rsidRDefault="00C17ED3" w:rsidP="00C17ED3">
            <w:r>
              <w:t>+ getGroup(long id): Group</w:t>
            </w:r>
          </w:p>
          <w:p w:rsidR="00C17ED3" w:rsidRDefault="00C17ED3" w:rsidP="00C17ED3">
            <w:r>
              <w:t>+ groupIDEexist(long id): boolean</w:t>
            </w:r>
          </w:p>
          <w:p w:rsidR="00C17ED3" w:rsidRDefault="00C17ED3" w:rsidP="00C17ED3">
            <w:pPr>
              <w:pStyle w:val="Normal2"/>
              <w:ind w:left="0" w:firstLine="0"/>
            </w:pPr>
            <w:r>
              <w:t>+ close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void</w:t>
            </w:r>
          </w:p>
        </w:tc>
      </w:tr>
    </w:tbl>
    <w:p w:rsidR="00B47E90" w:rsidRPr="00543A08" w:rsidRDefault="00543A08" w:rsidP="00447C2F">
      <w:pPr>
        <w:pStyle w:val="Normal2"/>
        <w:ind w:left="0" w:firstLine="0"/>
        <w:rPr>
          <w:b/>
        </w:rPr>
      </w:pPr>
      <w:r w:rsidRPr="00543A08">
        <w:rPr>
          <w:b/>
        </w:rPr>
        <w:t xml:space="preserve">     DAO : 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3544"/>
      </w:tblGrid>
      <w:tr w:rsidR="000C2A3F" w:rsidTr="000C2A3F">
        <w:tc>
          <w:tcPr>
            <w:tcW w:w="3544" w:type="dxa"/>
            <w:shd w:val="clear" w:color="auto" w:fill="FFFF99"/>
          </w:tcPr>
          <w:p w:rsidR="00D05504" w:rsidRDefault="00D05504" w:rsidP="00D05504">
            <w:pPr>
              <w:pStyle w:val="Normal2"/>
              <w:ind w:left="0" w:firstLine="0"/>
              <w:jc w:val="center"/>
              <w:rPr>
                <w:b/>
                <w:bCs/>
              </w:rPr>
            </w:pPr>
            <w:r w:rsidRPr="00D05504">
              <w:rPr>
                <w:rFonts w:ascii="Calibri" w:eastAsia="Calibri" w:hAnsi="Calibri" w:cs="Calibri"/>
                <w:b/>
              </w:rPr>
              <w:t>&lt;&lt; Interface&gt;&gt;</w:t>
            </w:r>
          </w:p>
          <w:p w:rsidR="000C2A3F" w:rsidRPr="00D05504" w:rsidRDefault="00B47E90" w:rsidP="00D05504">
            <w:pPr>
              <w:pStyle w:val="Normal2"/>
              <w:ind w:left="0" w:firstLine="0"/>
              <w:jc w:val="center"/>
              <w:rPr>
                <w:b/>
              </w:rPr>
            </w:pPr>
            <w:r w:rsidRPr="00D05504">
              <w:rPr>
                <w:b/>
                <w:bCs/>
              </w:rPr>
              <w:t>IPersonDao</w:t>
            </w:r>
          </w:p>
        </w:tc>
      </w:tr>
      <w:tr w:rsidR="000C2A3F" w:rsidTr="000C2A3F">
        <w:tc>
          <w:tcPr>
            <w:tcW w:w="3544" w:type="dxa"/>
            <w:shd w:val="clear" w:color="auto" w:fill="FFFF99"/>
          </w:tcPr>
          <w:p w:rsidR="000C2A3F" w:rsidRDefault="000C2A3F" w:rsidP="00447C2F">
            <w:pPr>
              <w:pStyle w:val="Normal2"/>
              <w:ind w:left="0" w:firstLine="0"/>
            </w:pPr>
          </w:p>
        </w:tc>
      </w:tr>
      <w:tr w:rsidR="000C2A3F" w:rsidTr="000C2A3F">
        <w:tc>
          <w:tcPr>
            <w:tcW w:w="3544" w:type="dxa"/>
            <w:shd w:val="clear" w:color="auto" w:fill="FFFF99"/>
          </w:tcPr>
          <w:p w:rsidR="002E4B25" w:rsidRDefault="002E4B25" w:rsidP="002E4B25">
            <w:r>
              <w:t xml:space="preserve">+ init(): void </w:t>
            </w:r>
          </w:p>
          <w:p w:rsidR="002E4B25" w:rsidRDefault="002E4B25" w:rsidP="002E4B25">
            <w:r>
              <w:t xml:space="preserve">+ getPerson: Person </w:t>
            </w:r>
          </w:p>
          <w:p w:rsidR="002E4B25" w:rsidRDefault="002E4B25" w:rsidP="002E4B25">
            <w:r>
              <w:t>+ getAllPersons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List&lt;Person&gt;</w:t>
            </w:r>
          </w:p>
          <w:p w:rsidR="002E4B25" w:rsidRDefault="002E4B25" w:rsidP="002E4B25">
            <w:r>
              <w:t>+ personIDExists(long id): boolean</w:t>
            </w:r>
          </w:p>
          <w:p w:rsidR="002E4B25" w:rsidRDefault="002E4B25" w:rsidP="002E4B25">
            <w:r>
              <w:t>+ updatePerson(Person p): void</w:t>
            </w:r>
          </w:p>
          <w:p w:rsidR="000C2A3F" w:rsidRDefault="002E4B25" w:rsidP="002E4B25">
            <w:pPr>
              <w:pStyle w:val="Normal2"/>
              <w:ind w:left="0" w:firstLine="0"/>
            </w:pPr>
            <w:r>
              <w:t>+ close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void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580"/>
        <w:tblW w:w="0" w:type="auto"/>
        <w:tblLook w:val="04A0"/>
      </w:tblPr>
      <w:tblGrid>
        <w:gridCol w:w="4674"/>
      </w:tblGrid>
      <w:tr w:rsidR="00821E8A" w:rsidTr="003526D1">
        <w:tc>
          <w:tcPr>
            <w:tcW w:w="4674" w:type="dxa"/>
            <w:shd w:val="clear" w:color="auto" w:fill="FFFF99"/>
          </w:tcPr>
          <w:p w:rsidR="00821E8A" w:rsidRDefault="00821E8A" w:rsidP="003526D1">
            <w:pPr>
              <w:pStyle w:val="Normal2"/>
              <w:ind w:left="0" w:firstLine="0"/>
              <w:jc w:val="center"/>
            </w:pPr>
            <w:r w:rsidRPr="002A4B19">
              <w:rPr>
                <w:b/>
                <w:bCs/>
              </w:rPr>
              <w:t>GroupDao</w:t>
            </w:r>
          </w:p>
        </w:tc>
      </w:tr>
      <w:tr w:rsidR="00821E8A" w:rsidTr="003526D1">
        <w:tc>
          <w:tcPr>
            <w:tcW w:w="4674" w:type="dxa"/>
            <w:shd w:val="clear" w:color="auto" w:fill="FFFF99"/>
          </w:tcPr>
          <w:p w:rsidR="0033117E" w:rsidRDefault="0033117E" w:rsidP="003526D1">
            <w:pPr>
              <w:pStyle w:val="Normal2"/>
              <w:ind w:left="0" w:firstLine="0"/>
              <w:jc w:val="left"/>
            </w:pPr>
            <w:r>
              <w:t>- em : EntityManager</w:t>
            </w:r>
          </w:p>
          <w:p w:rsidR="00821E8A" w:rsidRDefault="0033117E" w:rsidP="003526D1">
            <w:pPr>
              <w:pStyle w:val="Normal2"/>
              <w:ind w:left="0" w:firstLine="0"/>
            </w:pPr>
            <w:r>
              <w:t>- factory : EntityManagerFactory</w:t>
            </w:r>
          </w:p>
        </w:tc>
      </w:tr>
      <w:tr w:rsidR="00821E8A" w:rsidTr="003526D1">
        <w:tc>
          <w:tcPr>
            <w:tcW w:w="4674" w:type="dxa"/>
            <w:shd w:val="clear" w:color="auto" w:fill="FFFF99"/>
          </w:tcPr>
          <w:p w:rsidR="00821E8A" w:rsidRDefault="00821E8A" w:rsidP="003526D1">
            <w:r>
              <w:t>+ init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void</w:t>
            </w:r>
          </w:p>
          <w:p w:rsidR="00821E8A" w:rsidRDefault="00821E8A" w:rsidP="003526D1">
            <w:r>
              <w:t>+ getAllGroups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:List&lt;Group&gt;</w:t>
            </w:r>
          </w:p>
          <w:p w:rsidR="00821E8A" w:rsidRDefault="00C17ED3" w:rsidP="003526D1">
            <w:r>
              <w:t xml:space="preserve">+ getContentGroup(long id): </w:t>
            </w:r>
            <w:r w:rsidR="00821E8A">
              <w:t>Collections&lt;Person&gt;</w:t>
            </w:r>
          </w:p>
          <w:p w:rsidR="00821E8A" w:rsidRDefault="00821E8A" w:rsidP="003526D1">
            <w:r>
              <w:t>+ getGroup(long id): Group</w:t>
            </w:r>
          </w:p>
          <w:p w:rsidR="00821E8A" w:rsidRDefault="00821E8A" w:rsidP="003526D1">
            <w:r>
              <w:t>+ groupIDEexist(long id): boolean</w:t>
            </w:r>
          </w:p>
          <w:p w:rsidR="00821E8A" w:rsidRDefault="00821E8A" w:rsidP="003526D1">
            <w:pPr>
              <w:pStyle w:val="Normal2"/>
              <w:ind w:left="0" w:firstLine="0"/>
            </w:pPr>
            <w:r>
              <w:t>+ close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void</w:t>
            </w:r>
          </w:p>
        </w:tc>
      </w:tr>
    </w:tbl>
    <w:p w:rsidR="007D484D" w:rsidRDefault="007D484D" w:rsidP="00447C2F">
      <w:pPr>
        <w:pStyle w:val="Normal2"/>
        <w:ind w:left="0" w:firstLine="0"/>
      </w:pPr>
    </w:p>
    <w:tbl>
      <w:tblPr>
        <w:tblStyle w:val="Grilledutableau"/>
        <w:tblW w:w="0" w:type="auto"/>
        <w:tblInd w:w="392" w:type="dxa"/>
        <w:tblLook w:val="04A0"/>
      </w:tblPr>
      <w:tblGrid>
        <w:gridCol w:w="3544"/>
      </w:tblGrid>
      <w:tr w:rsidR="007D484D" w:rsidRPr="00D05504" w:rsidTr="00BE5850">
        <w:tc>
          <w:tcPr>
            <w:tcW w:w="3544" w:type="dxa"/>
            <w:shd w:val="clear" w:color="auto" w:fill="FFFF99"/>
          </w:tcPr>
          <w:p w:rsidR="007D484D" w:rsidRPr="00D05504" w:rsidRDefault="007D484D" w:rsidP="00BE5850">
            <w:pPr>
              <w:pStyle w:val="Normal2"/>
              <w:ind w:left="0" w:firstLine="0"/>
              <w:jc w:val="center"/>
              <w:rPr>
                <w:b/>
              </w:rPr>
            </w:pPr>
            <w:r w:rsidRPr="00D05504">
              <w:rPr>
                <w:b/>
                <w:bCs/>
              </w:rPr>
              <w:t>PersonDao</w:t>
            </w:r>
          </w:p>
        </w:tc>
      </w:tr>
      <w:tr w:rsidR="007D484D" w:rsidTr="00BE5850">
        <w:tc>
          <w:tcPr>
            <w:tcW w:w="3544" w:type="dxa"/>
            <w:shd w:val="clear" w:color="auto" w:fill="FFFF99"/>
          </w:tcPr>
          <w:p w:rsidR="007D484D" w:rsidRDefault="00821E8A" w:rsidP="00AE0F9A">
            <w:pPr>
              <w:pStyle w:val="Normal2"/>
              <w:ind w:left="0" w:firstLine="0"/>
              <w:jc w:val="left"/>
            </w:pPr>
            <w:r>
              <w:t xml:space="preserve"> </w:t>
            </w:r>
            <w:r w:rsidR="00AE0F9A">
              <w:t>- em : EntityManager</w:t>
            </w:r>
          </w:p>
          <w:p w:rsidR="00AE0F9A" w:rsidRDefault="00AE0F9A" w:rsidP="00AE0F9A">
            <w:pPr>
              <w:pStyle w:val="Normal2"/>
              <w:ind w:left="0" w:firstLine="0"/>
              <w:jc w:val="left"/>
            </w:pPr>
            <w:r>
              <w:t>- factory : EntityManagerFactory</w:t>
            </w:r>
          </w:p>
        </w:tc>
      </w:tr>
      <w:tr w:rsidR="007D484D" w:rsidTr="00BE5850">
        <w:tc>
          <w:tcPr>
            <w:tcW w:w="3544" w:type="dxa"/>
            <w:shd w:val="clear" w:color="auto" w:fill="FFFF99"/>
          </w:tcPr>
          <w:p w:rsidR="007D484D" w:rsidRDefault="007D484D" w:rsidP="00BE5850">
            <w:r>
              <w:t xml:space="preserve">+ init(): void </w:t>
            </w:r>
          </w:p>
          <w:p w:rsidR="007D484D" w:rsidRDefault="007D484D" w:rsidP="00BE5850">
            <w:r>
              <w:t xml:space="preserve">+ getPerson: Person </w:t>
            </w:r>
          </w:p>
          <w:p w:rsidR="007D484D" w:rsidRDefault="007D484D" w:rsidP="00BE5850">
            <w:r>
              <w:t>+ getAllPersons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List&lt;Person&gt;</w:t>
            </w:r>
          </w:p>
          <w:p w:rsidR="007D484D" w:rsidRDefault="007D484D" w:rsidP="00BE5850">
            <w:r>
              <w:t>+ personIDExists(long id): boolean</w:t>
            </w:r>
          </w:p>
          <w:p w:rsidR="007D484D" w:rsidRDefault="007D484D" w:rsidP="00BE5850">
            <w:r>
              <w:t>+ updatePerson(Person p): void</w:t>
            </w:r>
          </w:p>
          <w:p w:rsidR="007D484D" w:rsidRDefault="007D484D" w:rsidP="00BE5850">
            <w:pPr>
              <w:pStyle w:val="Normal2"/>
              <w:ind w:left="0" w:firstLine="0"/>
            </w:pPr>
            <w:r>
              <w:t>+ close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void</w:t>
            </w:r>
          </w:p>
        </w:tc>
      </w:tr>
    </w:tbl>
    <w:p w:rsidR="001060C9" w:rsidRDefault="001060C9" w:rsidP="00447C2F">
      <w:pPr>
        <w:pStyle w:val="Normal2"/>
        <w:ind w:left="0" w:firstLine="0"/>
      </w:pPr>
    </w:p>
    <w:p w:rsidR="00543A08" w:rsidRPr="00543A08" w:rsidRDefault="00543A08" w:rsidP="00447C2F">
      <w:pPr>
        <w:pStyle w:val="Normal2"/>
        <w:ind w:left="0" w:firstLine="0"/>
        <w:rPr>
          <w:b/>
        </w:rPr>
      </w:pPr>
      <w:r>
        <w:lastRenderedPageBreak/>
        <w:t xml:space="preserve">     </w:t>
      </w:r>
      <w:r w:rsidRPr="00543A08">
        <w:rPr>
          <w:b/>
        </w:rPr>
        <w:t>Service:</w:t>
      </w:r>
    </w:p>
    <w:tbl>
      <w:tblPr>
        <w:tblStyle w:val="Grilledutableau"/>
        <w:tblW w:w="0" w:type="auto"/>
        <w:tblInd w:w="392" w:type="dxa"/>
        <w:tblLook w:val="04A0"/>
      </w:tblPr>
      <w:tblGrid>
        <w:gridCol w:w="3544"/>
      </w:tblGrid>
      <w:tr w:rsidR="001060C9" w:rsidRPr="00D05504" w:rsidTr="00BE5850">
        <w:tc>
          <w:tcPr>
            <w:tcW w:w="3544" w:type="dxa"/>
            <w:shd w:val="clear" w:color="auto" w:fill="FFFF99"/>
          </w:tcPr>
          <w:p w:rsidR="001060C9" w:rsidRDefault="001060C9" w:rsidP="001060C9">
            <w:pPr>
              <w:pStyle w:val="Normal2"/>
              <w:ind w:left="0" w:firstLine="0"/>
              <w:jc w:val="center"/>
              <w:rPr>
                <w:b/>
                <w:bCs/>
              </w:rPr>
            </w:pPr>
            <w:r w:rsidRPr="00D05504">
              <w:rPr>
                <w:rFonts w:ascii="Calibri" w:eastAsia="Calibri" w:hAnsi="Calibri" w:cs="Calibri"/>
                <w:b/>
              </w:rPr>
              <w:t>&lt;&lt; Interface&gt;&gt;</w:t>
            </w:r>
          </w:p>
          <w:p w:rsidR="001060C9" w:rsidRPr="00D05504" w:rsidRDefault="001060C9" w:rsidP="001060C9">
            <w:pPr>
              <w:pStyle w:val="Normal2"/>
              <w:ind w:left="0" w:firstLine="0"/>
              <w:jc w:val="center"/>
              <w:rPr>
                <w:b/>
              </w:rPr>
            </w:pPr>
            <w:r w:rsidRPr="00D05504">
              <w:rPr>
                <w:b/>
                <w:bCs/>
              </w:rPr>
              <w:t>IPerson</w:t>
            </w:r>
            <w:r>
              <w:rPr>
                <w:b/>
                <w:bCs/>
              </w:rPr>
              <w:t>Service</w:t>
            </w:r>
          </w:p>
        </w:tc>
      </w:tr>
      <w:tr w:rsidR="001060C9" w:rsidTr="00BE5850">
        <w:tc>
          <w:tcPr>
            <w:tcW w:w="3544" w:type="dxa"/>
            <w:shd w:val="clear" w:color="auto" w:fill="FFFF99"/>
          </w:tcPr>
          <w:p w:rsidR="001060C9" w:rsidRDefault="001060C9" w:rsidP="00BE5850">
            <w:pPr>
              <w:pStyle w:val="Normal2"/>
              <w:ind w:left="0" w:firstLine="0"/>
              <w:jc w:val="left"/>
            </w:pPr>
          </w:p>
        </w:tc>
      </w:tr>
      <w:tr w:rsidR="001060C9" w:rsidTr="00BE5850">
        <w:tc>
          <w:tcPr>
            <w:tcW w:w="3544" w:type="dxa"/>
            <w:shd w:val="clear" w:color="auto" w:fill="FFFF99"/>
          </w:tcPr>
          <w:p w:rsidR="00423118" w:rsidRDefault="00423118" w:rsidP="00423118">
            <w:r>
              <w:t>+ init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 xml:space="preserve">: void </w:t>
            </w:r>
          </w:p>
          <w:p w:rsidR="00423118" w:rsidRDefault="00423118" w:rsidP="00423118">
            <w:r>
              <w:t>+ getPerson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 xml:space="preserve">: Person </w:t>
            </w:r>
          </w:p>
          <w:p w:rsidR="00423118" w:rsidRDefault="00423118" w:rsidP="00423118">
            <w:r>
              <w:t>+ getAllPersons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List&lt;Person&gt;</w:t>
            </w:r>
          </w:p>
          <w:p w:rsidR="00423118" w:rsidRDefault="00423118" w:rsidP="00423118">
            <w:r>
              <w:t>+ personIDExists(long id): boolean</w:t>
            </w:r>
          </w:p>
          <w:p w:rsidR="00423118" w:rsidRDefault="00423118" w:rsidP="00423118">
            <w:r>
              <w:t>+ updatePerson(Person p): void</w:t>
            </w:r>
          </w:p>
          <w:p w:rsidR="001060C9" w:rsidRDefault="00423118" w:rsidP="00423118">
            <w:pPr>
              <w:pStyle w:val="Normal2"/>
              <w:ind w:left="0" w:firstLine="0"/>
            </w:pPr>
            <w:r>
              <w:t>+ close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void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2524"/>
        <w:tblW w:w="0" w:type="auto"/>
        <w:tblLook w:val="04A0"/>
      </w:tblPr>
      <w:tblGrid>
        <w:gridCol w:w="4537"/>
      </w:tblGrid>
      <w:tr w:rsidR="003526D1" w:rsidTr="00E77C99">
        <w:tc>
          <w:tcPr>
            <w:tcW w:w="4537" w:type="dxa"/>
            <w:shd w:val="clear" w:color="auto" w:fill="FFFF99"/>
          </w:tcPr>
          <w:p w:rsidR="003526D1" w:rsidRPr="002A4B19" w:rsidRDefault="003526D1" w:rsidP="00E77C99">
            <w:pPr>
              <w:pStyle w:val="Normal2"/>
              <w:ind w:left="0" w:firstLine="0"/>
              <w:jc w:val="center"/>
              <w:rPr>
                <w:b/>
                <w:bCs/>
              </w:rPr>
            </w:pPr>
            <w:r w:rsidRPr="002A4B19">
              <w:rPr>
                <w:rFonts w:ascii="Calibri" w:eastAsia="Calibri" w:hAnsi="Calibri" w:cs="Calibri"/>
                <w:b/>
              </w:rPr>
              <w:t>&lt;&lt; Interface&gt;&gt;</w:t>
            </w:r>
          </w:p>
          <w:p w:rsidR="003526D1" w:rsidRDefault="003526D1" w:rsidP="00E77C99">
            <w:pPr>
              <w:pStyle w:val="Normal2"/>
              <w:ind w:left="0" w:firstLine="0"/>
              <w:jc w:val="center"/>
            </w:pPr>
            <w:r w:rsidRPr="002A4B19">
              <w:rPr>
                <w:b/>
                <w:bCs/>
              </w:rPr>
              <w:t>IGrou</w:t>
            </w:r>
            <w:r>
              <w:rPr>
                <w:b/>
                <w:bCs/>
              </w:rPr>
              <w:t>pService</w:t>
            </w:r>
          </w:p>
        </w:tc>
      </w:tr>
      <w:tr w:rsidR="003526D1" w:rsidTr="00E77C99">
        <w:tc>
          <w:tcPr>
            <w:tcW w:w="4537" w:type="dxa"/>
            <w:shd w:val="clear" w:color="auto" w:fill="FFFF99"/>
          </w:tcPr>
          <w:p w:rsidR="003526D1" w:rsidRDefault="003526D1" w:rsidP="00E77C99">
            <w:pPr>
              <w:pStyle w:val="Normal2"/>
              <w:ind w:left="0" w:firstLine="0"/>
            </w:pPr>
          </w:p>
        </w:tc>
      </w:tr>
      <w:tr w:rsidR="003526D1" w:rsidTr="00E77C99">
        <w:tc>
          <w:tcPr>
            <w:tcW w:w="4537" w:type="dxa"/>
            <w:shd w:val="clear" w:color="auto" w:fill="FFFF99"/>
          </w:tcPr>
          <w:p w:rsidR="003526D1" w:rsidRDefault="003526D1" w:rsidP="00E77C99">
            <w:r w:rsidRPr="787113CC">
              <w:rPr>
                <w:rFonts w:ascii="Calibri" w:eastAsia="Calibri" w:hAnsi="Calibri" w:cs="Calibri"/>
              </w:rPr>
              <w:t>+init():void</w:t>
            </w:r>
          </w:p>
          <w:p w:rsidR="003526D1" w:rsidRDefault="003526D1" w:rsidP="00E77C99">
            <w:r w:rsidRPr="787113CC">
              <w:rPr>
                <w:rFonts w:ascii="Calibri" w:eastAsia="Calibri" w:hAnsi="Calibri" w:cs="Calibri"/>
              </w:rPr>
              <w:t>+getAllGroups():Collections&lt;Group&gt;</w:t>
            </w:r>
          </w:p>
          <w:p w:rsidR="003526D1" w:rsidRDefault="003526D1" w:rsidP="00E77C99">
            <w:r w:rsidRPr="787113CC">
              <w:rPr>
                <w:rFonts w:ascii="Calibri" w:eastAsia="Calibri" w:hAnsi="Calibri" w:cs="Calibri"/>
              </w:rPr>
              <w:t>+getContentGroup(long id):Collections&lt;Person&gt;</w:t>
            </w:r>
          </w:p>
          <w:p w:rsidR="003526D1" w:rsidRDefault="003526D1" w:rsidP="00E77C99">
            <w:r w:rsidRPr="787113CC">
              <w:rPr>
                <w:rFonts w:ascii="Calibri" w:eastAsia="Calibri" w:hAnsi="Calibri" w:cs="Calibri"/>
              </w:rPr>
              <w:t>+getGroup(long id): Group</w:t>
            </w:r>
          </w:p>
          <w:p w:rsidR="003526D1" w:rsidRDefault="003526D1" w:rsidP="00E77C99">
            <w:r w:rsidRPr="787113CC">
              <w:rPr>
                <w:rFonts w:ascii="Calibri" w:eastAsia="Calibri" w:hAnsi="Calibri" w:cs="Calibri"/>
              </w:rPr>
              <w:t>+groupIDEexist(long id):boolean</w:t>
            </w:r>
          </w:p>
          <w:p w:rsidR="00DA0071" w:rsidRPr="00E77C99" w:rsidRDefault="003526D1" w:rsidP="00E77C99">
            <w:pPr>
              <w:pStyle w:val="Normal2"/>
              <w:ind w:left="0" w:firstLine="0"/>
              <w:rPr>
                <w:rFonts w:ascii="Calibri" w:eastAsia="Calibri" w:hAnsi="Calibri" w:cs="Calibri"/>
              </w:rPr>
            </w:pPr>
            <w:r w:rsidRPr="787113CC">
              <w:rPr>
                <w:rFonts w:ascii="Calibri" w:eastAsia="Calibri" w:hAnsi="Calibri" w:cs="Calibri"/>
              </w:rPr>
              <w:t>+ close():</w:t>
            </w:r>
            <w:r w:rsidR="00FD7A2E">
              <w:rPr>
                <w:rFonts w:ascii="Calibri" w:eastAsia="Calibri" w:hAnsi="Calibri" w:cs="Calibri"/>
              </w:rPr>
              <w:t xml:space="preserve"> </w:t>
            </w:r>
            <w:r w:rsidRPr="787113CC">
              <w:rPr>
                <w:rFonts w:ascii="Calibri" w:eastAsia="Calibri" w:hAnsi="Calibri" w:cs="Calibri"/>
              </w:rPr>
              <w:t>void</w:t>
            </w:r>
          </w:p>
        </w:tc>
      </w:tr>
    </w:tbl>
    <w:tbl>
      <w:tblPr>
        <w:tblStyle w:val="Grilledutableau"/>
        <w:tblpPr w:leftFromText="141" w:rightFromText="141" w:vertAnchor="text" w:horzAnchor="page" w:tblpX="6149" w:tblpY="372"/>
        <w:tblW w:w="0" w:type="auto"/>
        <w:tblLook w:val="04A0"/>
      </w:tblPr>
      <w:tblGrid>
        <w:gridCol w:w="4644"/>
      </w:tblGrid>
      <w:tr w:rsidR="00ED43BA" w:rsidRPr="00D05504" w:rsidTr="00ED43BA">
        <w:tc>
          <w:tcPr>
            <w:tcW w:w="4644" w:type="dxa"/>
            <w:shd w:val="clear" w:color="auto" w:fill="FFFF99"/>
          </w:tcPr>
          <w:p w:rsidR="00ED43BA" w:rsidRPr="00D05504" w:rsidRDefault="00ED43BA" w:rsidP="00ED43BA">
            <w:pPr>
              <w:pStyle w:val="Normal2"/>
              <w:ind w:left="0" w:firstLine="0"/>
              <w:jc w:val="center"/>
              <w:rPr>
                <w:b/>
              </w:rPr>
            </w:pPr>
            <w:r>
              <w:rPr>
                <w:b/>
                <w:bCs/>
              </w:rPr>
              <w:t>Group</w:t>
            </w:r>
            <w:r>
              <w:rPr>
                <w:b/>
                <w:bCs/>
              </w:rPr>
              <w:t>Service</w:t>
            </w:r>
          </w:p>
        </w:tc>
      </w:tr>
      <w:tr w:rsidR="00ED43BA" w:rsidTr="00ED43BA">
        <w:tc>
          <w:tcPr>
            <w:tcW w:w="4644" w:type="dxa"/>
            <w:shd w:val="clear" w:color="auto" w:fill="FFFF99"/>
          </w:tcPr>
          <w:p w:rsidR="00ED43BA" w:rsidRDefault="00ED43BA" w:rsidP="00173CAD">
            <w:pPr>
              <w:pStyle w:val="Normal2"/>
              <w:ind w:left="0" w:firstLine="0"/>
              <w:jc w:val="left"/>
            </w:pPr>
            <w:r>
              <w:t xml:space="preserve"> </w:t>
            </w:r>
            <w:r w:rsidR="00173CAD" w:rsidRPr="69E5F5C6">
              <w:rPr>
                <w:rFonts w:ascii="Calibri" w:eastAsia="Calibri" w:hAnsi="Calibri" w:cs="Calibri"/>
              </w:rPr>
              <w:t>- groupDao: IGroupDao</w:t>
            </w:r>
          </w:p>
        </w:tc>
      </w:tr>
      <w:tr w:rsidR="00ED43BA" w:rsidTr="00ED43BA">
        <w:tc>
          <w:tcPr>
            <w:tcW w:w="4644" w:type="dxa"/>
            <w:shd w:val="clear" w:color="auto" w:fill="FFFF99"/>
          </w:tcPr>
          <w:p w:rsidR="00ED43BA" w:rsidRDefault="00ED43BA" w:rsidP="00ED43BA">
            <w:r w:rsidRPr="787113CC">
              <w:rPr>
                <w:rFonts w:ascii="Calibri" w:eastAsia="Calibri" w:hAnsi="Calibri" w:cs="Calibri"/>
              </w:rPr>
              <w:t>+init():void</w:t>
            </w:r>
          </w:p>
          <w:p w:rsidR="00ED43BA" w:rsidRDefault="00ED43BA" w:rsidP="00ED43BA">
            <w:r w:rsidRPr="787113CC">
              <w:rPr>
                <w:rFonts w:ascii="Calibri" w:eastAsia="Calibri" w:hAnsi="Calibri" w:cs="Calibri"/>
              </w:rPr>
              <w:t>+getAllGroups():Collections&lt;Group&gt;</w:t>
            </w:r>
          </w:p>
          <w:p w:rsidR="00ED43BA" w:rsidRDefault="00ED43BA" w:rsidP="00ED43BA">
            <w:r w:rsidRPr="787113CC">
              <w:rPr>
                <w:rFonts w:ascii="Calibri" w:eastAsia="Calibri" w:hAnsi="Calibri" w:cs="Calibri"/>
              </w:rPr>
              <w:t>+getContentGroup(long id):Collections&lt;Person&gt;</w:t>
            </w:r>
          </w:p>
          <w:p w:rsidR="00ED43BA" w:rsidRDefault="00ED43BA" w:rsidP="00ED43BA">
            <w:r w:rsidRPr="787113CC">
              <w:rPr>
                <w:rFonts w:ascii="Calibri" w:eastAsia="Calibri" w:hAnsi="Calibri" w:cs="Calibri"/>
              </w:rPr>
              <w:t>+getGroup(long id): Group</w:t>
            </w:r>
          </w:p>
          <w:p w:rsidR="00ED43BA" w:rsidRDefault="00ED43BA" w:rsidP="00ED43BA">
            <w:r w:rsidRPr="787113CC">
              <w:rPr>
                <w:rFonts w:ascii="Calibri" w:eastAsia="Calibri" w:hAnsi="Calibri" w:cs="Calibri"/>
              </w:rPr>
              <w:t>+groupIDEexist(long id):boolean</w:t>
            </w:r>
          </w:p>
          <w:p w:rsidR="00ED43BA" w:rsidRDefault="00ED43BA" w:rsidP="00ED43BA">
            <w:pPr>
              <w:pStyle w:val="Normal2"/>
              <w:ind w:left="0" w:firstLine="0"/>
            </w:pPr>
            <w:r w:rsidRPr="787113CC">
              <w:rPr>
                <w:rFonts w:ascii="Calibri" w:eastAsia="Calibri" w:hAnsi="Calibri" w:cs="Calibri"/>
              </w:rPr>
              <w:t>+close():void</w:t>
            </w:r>
          </w:p>
        </w:tc>
      </w:tr>
    </w:tbl>
    <w:p w:rsidR="001060C9" w:rsidRDefault="001060C9" w:rsidP="00447C2F">
      <w:pPr>
        <w:pStyle w:val="Normal2"/>
        <w:ind w:left="0" w:firstLine="0"/>
      </w:pPr>
    </w:p>
    <w:tbl>
      <w:tblPr>
        <w:tblStyle w:val="Grilledutableau"/>
        <w:tblW w:w="0" w:type="auto"/>
        <w:tblInd w:w="392" w:type="dxa"/>
        <w:tblLook w:val="04A0"/>
      </w:tblPr>
      <w:tblGrid>
        <w:gridCol w:w="3544"/>
      </w:tblGrid>
      <w:tr w:rsidR="00CD589A" w:rsidRPr="00D05504" w:rsidTr="00BE5850">
        <w:tc>
          <w:tcPr>
            <w:tcW w:w="3544" w:type="dxa"/>
            <w:shd w:val="clear" w:color="auto" w:fill="FFFF99"/>
          </w:tcPr>
          <w:p w:rsidR="00CD589A" w:rsidRPr="00D05504" w:rsidRDefault="00CD589A" w:rsidP="00BE5850">
            <w:pPr>
              <w:pStyle w:val="Normal2"/>
              <w:ind w:left="0" w:firstLine="0"/>
              <w:jc w:val="center"/>
              <w:rPr>
                <w:b/>
              </w:rPr>
            </w:pPr>
            <w:r w:rsidRPr="00D05504">
              <w:rPr>
                <w:b/>
                <w:bCs/>
              </w:rPr>
              <w:t>Person</w:t>
            </w:r>
            <w:r>
              <w:rPr>
                <w:b/>
                <w:bCs/>
              </w:rPr>
              <w:t>Service</w:t>
            </w:r>
          </w:p>
        </w:tc>
      </w:tr>
      <w:tr w:rsidR="00CD589A" w:rsidTr="00BE5850">
        <w:tc>
          <w:tcPr>
            <w:tcW w:w="3544" w:type="dxa"/>
            <w:shd w:val="clear" w:color="auto" w:fill="FFFF99"/>
          </w:tcPr>
          <w:p w:rsidR="00CD589A" w:rsidRDefault="00ED43BA" w:rsidP="00BE5850">
            <w:pPr>
              <w:pStyle w:val="Normal2"/>
              <w:ind w:left="0" w:firstLine="0"/>
              <w:jc w:val="left"/>
            </w:pPr>
            <w:r>
              <w:t xml:space="preserve"> </w:t>
            </w:r>
            <w:r w:rsidR="00406E24">
              <w:t>- p</w:t>
            </w:r>
            <w:r w:rsidR="004F37C8">
              <w:t>ersonDao: IPersonDao</w:t>
            </w:r>
          </w:p>
        </w:tc>
      </w:tr>
      <w:tr w:rsidR="00CD589A" w:rsidTr="00BE5850">
        <w:tc>
          <w:tcPr>
            <w:tcW w:w="3544" w:type="dxa"/>
            <w:shd w:val="clear" w:color="auto" w:fill="FFFF99"/>
          </w:tcPr>
          <w:p w:rsidR="00CD589A" w:rsidRDefault="00CD589A" w:rsidP="00BE5850">
            <w:r>
              <w:t xml:space="preserve">+ init(): void </w:t>
            </w:r>
          </w:p>
          <w:p w:rsidR="00CD589A" w:rsidRDefault="00CD589A" w:rsidP="00BE5850">
            <w:r>
              <w:t xml:space="preserve">+ getPerson: Person </w:t>
            </w:r>
          </w:p>
          <w:p w:rsidR="00CD589A" w:rsidRDefault="00CD589A" w:rsidP="00BE5850">
            <w:r>
              <w:t>+ getAllPersons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List&lt;Person&gt;</w:t>
            </w:r>
          </w:p>
          <w:p w:rsidR="00CD589A" w:rsidRDefault="00CD589A" w:rsidP="00BE5850">
            <w:r>
              <w:t>+ personIDExists(long id): boolean</w:t>
            </w:r>
          </w:p>
          <w:p w:rsidR="00CD589A" w:rsidRDefault="00CD589A" w:rsidP="00BE5850">
            <w:r>
              <w:t>+ updatePerson(Person p): void</w:t>
            </w:r>
          </w:p>
          <w:p w:rsidR="00CD589A" w:rsidRDefault="00CD589A" w:rsidP="00BE5850">
            <w:pPr>
              <w:pStyle w:val="Normal2"/>
              <w:ind w:left="0" w:firstLine="0"/>
            </w:pPr>
            <w:r>
              <w:t>+ close</w:t>
            </w:r>
            <w:r w:rsidRPr="787113CC">
              <w:rPr>
                <w:rFonts w:ascii="Calibri" w:eastAsia="Calibri" w:hAnsi="Calibri" w:cs="Calibri"/>
              </w:rPr>
              <w:t>()</w:t>
            </w:r>
            <w:r>
              <w:t>: void</w:t>
            </w:r>
          </w:p>
        </w:tc>
      </w:tr>
    </w:tbl>
    <w:p w:rsidR="00645199" w:rsidRPr="00447C2F" w:rsidRDefault="00645199" w:rsidP="00447C2F">
      <w:pPr>
        <w:pStyle w:val="Normal2"/>
        <w:ind w:left="0" w:firstLine="0"/>
      </w:pPr>
    </w:p>
    <w:tbl>
      <w:tblPr>
        <w:tblStyle w:val="Grilledutableau"/>
        <w:tblW w:w="0" w:type="auto"/>
        <w:tblInd w:w="392" w:type="dxa"/>
        <w:tblLook w:val="04A0"/>
      </w:tblPr>
      <w:tblGrid>
        <w:gridCol w:w="6237"/>
      </w:tblGrid>
      <w:tr w:rsidR="009A5E14" w:rsidRPr="00D05504" w:rsidTr="005A3E99">
        <w:tc>
          <w:tcPr>
            <w:tcW w:w="6237" w:type="dxa"/>
            <w:shd w:val="clear" w:color="auto" w:fill="FFFF99"/>
          </w:tcPr>
          <w:p w:rsidR="009A5E14" w:rsidRDefault="009A5E14" w:rsidP="00BE5850">
            <w:pPr>
              <w:pStyle w:val="Normal2"/>
              <w:ind w:left="0" w:firstLine="0"/>
              <w:jc w:val="center"/>
              <w:rPr>
                <w:b/>
                <w:bCs/>
              </w:rPr>
            </w:pPr>
            <w:r w:rsidRPr="00D05504">
              <w:rPr>
                <w:rFonts w:ascii="Calibri" w:eastAsia="Calibri" w:hAnsi="Calibri" w:cs="Calibri"/>
                <w:b/>
              </w:rPr>
              <w:t>&lt;&lt; Interface&gt;&gt;</w:t>
            </w:r>
          </w:p>
          <w:p w:rsidR="009A5E14" w:rsidRPr="00D05504" w:rsidRDefault="009A5E14" w:rsidP="00BE5850">
            <w:pPr>
              <w:pStyle w:val="Normal2"/>
              <w:ind w:left="0" w:firstLine="0"/>
              <w:jc w:val="center"/>
              <w:rPr>
                <w:b/>
              </w:rPr>
            </w:pPr>
            <w:r>
              <w:rPr>
                <w:b/>
                <w:bCs/>
              </w:rPr>
              <w:t>IEmail</w:t>
            </w:r>
            <w:r>
              <w:rPr>
                <w:b/>
                <w:bCs/>
              </w:rPr>
              <w:t>Service</w:t>
            </w:r>
          </w:p>
        </w:tc>
      </w:tr>
      <w:tr w:rsidR="009A5E14" w:rsidTr="005A3E99">
        <w:tc>
          <w:tcPr>
            <w:tcW w:w="6237" w:type="dxa"/>
            <w:shd w:val="clear" w:color="auto" w:fill="FFFF99"/>
          </w:tcPr>
          <w:p w:rsidR="009A5E14" w:rsidRDefault="009A5E14" w:rsidP="00BE5850">
            <w:pPr>
              <w:pStyle w:val="Normal2"/>
              <w:ind w:left="0" w:firstLine="0"/>
              <w:jc w:val="left"/>
            </w:pPr>
          </w:p>
        </w:tc>
      </w:tr>
      <w:tr w:rsidR="009A5E14" w:rsidTr="005A3E99">
        <w:tc>
          <w:tcPr>
            <w:tcW w:w="6237" w:type="dxa"/>
            <w:shd w:val="clear" w:color="auto" w:fill="FFFF99"/>
          </w:tcPr>
          <w:p w:rsidR="009A5E14" w:rsidRDefault="005A3E99" w:rsidP="00BE5850">
            <w:pPr>
              <w:pStyle w:val="Normal2"/>
              <w:ind w:left="0" w:firstLine="0"/>
            </w:pPr>
            <w:r w:rsidRPr="69E5F5C6">
              <w:rPr>
                <w:rFonts w:ascii="Calibri" w:eastAsia="Calibri" w:hAnsi="Calibri" w:cs="Calibri"/>
              </w:rPr>
              <w:t>+ sendEmail(String recipient, String subject, String content): void</w:t>
            </w:r>
          </w:p>
        </w:tc>
      </w:tr>
    </w:tbl>
    <w:p w:rsidR="00405B02" w:rsidRPr="00C47577" w:rsidRDefault="00405B02" w:rsidP="005A3E99">
      <w:pPr>
        <w:pStyle w:val="Normal2"/>
        <w:spacing w:line="240" w:lineRule="auto"/>
        <w:ind w:left="0" w:firstLine="0"/>
        <w:jc w:val="left"/>
      </w:pPr>
    </w:p>
    <w:tbl>
      <w:tblPr>
        <w:tblStyle w:val="Grilledutableau"/>
        <w:tblW w:w="0" w:type="auto"/>
        <w:tblInd w:w="392" w:type="dxa"/>
        <w:tblLook w:val="04A0"/>
      </w:tblPr>
      <w:tblGrid>
        <w:gridCol w:w="6237"/>
      </w:tblGrid>
      <w:tr w:rsidR="00405B02" w:rsidRPr="00D05504" w:rsidTr="004E4D88">
        <w:tc>
          <w:tcPr>
            <w:tcW w:w="6237" w:type="dxa"/>
            <w:shd w:val="clear" w:color="auto" w:fill="FFFF99"/>
          </w:tcPr>
          <w:p w:rsidR="00405B02" w:rsidRPr="00D05504" w:rsidRDefault="00405B02" w:rsidP="00BE5850">
            <w:pPr>
              <w:pStyle w:val="Normal2"/>
              <w:ind w:left="0" w:firstLine="0"/>
              <w:jc w:val="center"/>
              <w:rPr>
                <w:b/>
              </w:rPr>
            </w:pPr>
            <w:r>
              <w:rPr>
                <w:b/>
                <w:bCs/>
              </w:rPr>
              <w:t>EmailService</w:t>
            </w:r>
          </w:p>
        </w:tc>
      </w:tr>
      <w:tr w:rsidR="00405B02" w:rsidTr="004E4D88">
        <w:tc>
          <w:tcPr>
            <w:tcW w:w="6237" w:type="dxa"/>
            <w:shd w:val="clear" w:color="auto" w:fill="FFFF99"/>
          </w:tcPr>
          <w:p w:rsidR="004E4D88" w:rsidRDefault="004E4D88" w:rsidP="004E4D88">
            <w:r w:rsidRPr="69E5F5C6">
              <w:rPr>
                <w:rFonts w:ascii="Calibri" w:eastAsia="Calibri" w:hAnsi="Calibri" w:cs="Calibri"/>
              </w:rPr>
              <w:t>-  username: String   // Adresse e-mail de l'expéditeur</w:t>
            </w:r>
          </w:p>
          <w:p w:rsidR="004E4D88" w:rsidRDefault="004E4D88" w:rsidP="004E4D88">
            <w:r w:rsidRPr="69E5F5C6">
              <w:rPr>
                <w:rFonts w:ascii="Calibri" w:eastAsia="Calibri" w:hAnsi="Calibri" w:cs="Calibri"/>
              </w:rPr>
              <w:t xml:space="preserve">- password: String 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69E5F5C6">
              <w:rPr>
                <w:rFonts w:ascii="Calibri" w:eastAsia="Calibri" w:hAnsi="Calibri" w:cs="Calibri"/>
              </w:rPr>
              <w:t>// Mot de passe l'adresse e-mail de l'expéditeur</w:t>
            </w:r>
          </w:p>
          <w:p w:rsidR="004E4D88" w:rsidRDefault="004E4D88" w:rsidP="004E4D88">
            <w:r w:rsidRPr="69E5F5C6">
              <w:rPr>
                <w:rFonts w:ascii="Calibri" w:eastAsia="Calibri" w:hAnsi="Calibri" w:cs="Calibri"/>
              </w:rPr>
              <w:t>- prop: Properties  // Config</w:t>
            </w:r>
            <w:r w:rsidR="00473C4F">
              <w:rPr>
                <w:rFonts w:ascii="Calibri" w:eastAsia="Calibri" w:hAnsi="Calibri" w:cs="Calibri"/>
              </w:rPr>
              <w:t>uration</w:t>
            </w:r>
            <w:r w:rsidRPr="69E5F5C6">
              <w:rPr>
                <w:rFonts w:ascii="Calibri" w:eastAsia="Calibri" w:hAnsi="Calibri" w:cs="Calibri"/>
              </w:rPr>
              <w:t xml:space="preserve"> serveur smtp Gmail</w:t>
            </w:r>
          </w:p>
          <w:p w:rsidR="004E4D88" w:rsidRDefault="004E4D88" w:rsidP="004E4D88">
            <w:r w:rsidRPr="69E5F5C6">
              <w:rPr>
                <w:rFonts w:ascii="Calibri" w:eastAsia="Calibri" w:hAnsi="Calibri" w:cs="Calibri"/>
              </w:rPr>
              <w:t xml:space="preserve">-  session: Session </w:t>
            </w:r>
          </w:p>
          <w:p w:rsidR="00405B02" w:rsidRDefault="00405B02" w:rsidP="00BE5850">
            <w:pPr>
              <w:pStyle w:val="Normal2"/>
              <w:ind w:left="0" w:firstLine="0"/>
              <w:jc w:val="left"/>
            </w:pPr>
          </w:p>
        </w:tc>
      </w:tr>
      <w:tr w:rsidR="00405B02" w:rsidTr="004E4D88">
        <w:tc>
          <w:tcPr>
            <w:tcW w:w="6237" w:type="dxa"/>
            <w:shd w:val="clear" w:color="auto" w:fill="FFFF99"/>
          </w:tcPr>
          <w:p w:rsidR="00405B02" w:rsidRDefault="00405B02" w:rsidP="00BE5850">
            <w:pPr>
              <w:pStyle w:val="Normal2"/>
              <w:ind w:left="0" w:firstLine="0"/>
              <w:rPr>
                <w:rFonts w:ascii="Calibri" w:eastAsia="Calibri" w:hAnsi="Calibri" w:cs="Calibri"/>
              </w:rPr>
            </w:pPr>
            <w:r w:rsidRPr="69E5F5C6">
              <w:rPr>
                <w:rFonts w:ascii="Calibri" w:eastAsia="Calibri" w:hAnsi="Calibri" w:cs="Calibri"/>
              </w:rPr>
              <w:t>+ sendEmail(String recipient, String subject, String content): void</w:t>
            </w:r>
          </w:p>
          <w:p w:rsidR="004E4D88" w:rsidRDefault="004E4D88" w:rsidP="00BE5850">
            <w:pPr>
              <w:pStyle w:val="Normal2"/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setUsername(String username) : void</w:t>
            </w:r>
          </w:p>
          <w:p w:rsidR="004E4D88" w:rsidRDefault="004E4D88" w:rsidP="00BE5850">
            <w:pPr>
              <w:pStyle w:val="Normal2"/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 setPassword(String password) : void</w:t>
            </w:r>
          </w:p>
          <w:p w:rsidR="004E4D88" w:rsidRDefault="004E4D88" w:rsidP="00BE5850">
            <w:pPr>
              <w:pStyle w:val="Normal2"/>
              <w:ind w:left="0" w:firstLine="0"/>
            </w:pPr>
            <w:r>
              <w:t>+ setProp(Properties prop) : void</w:t>
            </w:r>
          </w:p>
        </w:tc>
      </w:tr>
    </w:tbl>
    <w:p w:rsidR="005A3E99" w:rsidRDefault="005A3E99" w:rsidP="005A3E99">
      <w:pPr>
        <w:pStyle w:val="Normal2"/>
        <w:spacing w:line="240" w:lineRule="auto"/>
        <w:ind w:left="0" w:firstLine="0"/>
        <w:jc w:val="left"/>
      </w:pPr>
    </w:p>
    <w:tbl>
      <w:tblPr>
        <w:tblStyle w:val="Grilledutableau"/>
        <w:tblW w:w="0" w:type="auto"/>
        <w:tblInd w:w="392" w:type="dxa"/>
        <w:tblLook w:val="04A0"/>
      </w:tblPr>
      <w:tblGrid>
        <w:gridCol w:w="6237"/>
      </w:tblGrid>
      <w:tr w:rsidR="001C4363" w:rsidRPr="00D05504" w:rsidTr="00BE5850">
        <w:tc>
          <w:tcPr>
            <w:tcW w:w="6237" w:type="dxa"/>
            <w:shd w:val="clear" w:color="auto" w:fill="FFFF99"/>
          </w:tcPr>
          <w:p w:rsidR="009B25DB" w:rsidRDefault="009B25DB" w:rsidP="009B25DB">
            <w:pPr>
              <w:pStyle w:val="Normal2"/>
              <w:ind w:left="0" w:firstLine="0"/>
              <w:jc w:val="center"/>
              <w:rPr>
                <w:b/>
                <w:bCs/>
              </w:rPr>
            </w:pPr>
            <w:r w:rsidRPr="00D05504">
              <w:rPr>
                <w:rFonts w:ascii="Calibri" w:eastAsia="Calibri" w:hAnsi="Calibri" w:cs="Calibri"/>
                <w:b/>
              </w:rPr>
              <w:t>&lt;&lt; Interface&gt;&gt;</w:t>
            </w:r>
          </w:p>
          <w:p w:rsidR="001C4363" w:rsidRPr="00D05504" w:rsidRDefault="00D64BDF" w:rsidP="009B25DB">
            <w:pPr>
              <w:pStyle w:val="Normal2"/>
              <w:ind w:left="0" w:firstLine="0"/>
              <w:jc w:val="center"/>
              <w:rPr>
                <w:b/>
              </w:rPr>
            </w:pPr>
            <w:r>
              <w:rPr>
                <w:b/>
                <w:bCs/>
              </w:rPr>
              <w:t>IUser</w:t>
            </w:r>
            <w:r w:rsidR="009B25DB">
              <w:rPr>
                <w:b/>
                <w:bCs/>
              </w:rPr>
              <w:t>Service</w:t>
            </w:r>
          </w:p>
        </w:tc>
      </w:tr>
      <w:tr w:rsidR="001C4363" w:rsidTr="00BE5850">
        <w:tc>
          <w:tcPr>
            <w:tcW w:w="6237" w:type="dxa"/>
            <w:shd w:val="clear" w:color="auto" w:fill="FFFF99"/>
          </w:tcPr>
          <w:p w:rsidR="001C4363" w:rsidRDefault="001C4363" w:rsidP="00B14E5F"/>
        </w:tc>
      </w:tr>
      <w:tr w:rsidR="001C4363" w:rsidTr="00BE5850">
        <w:tc>
          <w:tcPr>
            <w:tcW w:w="6237" w:type="dxa"/>
            <w:shd w:val="clear" w:color="auto" w:fill="FFFF99"/>
          </w:tcPr>
          <w:p w:rsidR="00B14E5F" w:rsidRDefault="00B14E5F" w:rsidP="00B14E5F"/>
          <w:p w:rsidR="00B14E5F" w:rsidRDefault="00B14E5F" w:rsidP="00B14E5F">
            <w:r w:rsidRPr="69E5F5C6">
              <w:rPr>
                <w:rFonts w:ascii="Calibri" w:eastAsia="Calibri" w:hAnsi="Calibri" w:cs="Calibri"/>
              </w:rPr>
              <w:t>+connect(long login, String</w:t>
            </w:r>
            <w:r w:rsidR="006D1B9C">
              <w:rPr>
                <w:rFonts w:ascii="Calibri" w:eastAsia="Calibri" w:hAnsi="Calibri" w:cs="Calibri"/>
              </w:rPr>
              <w:t xml:space="preserve"> </w:t>
            </w:r>
            <w:r w:rsidRPr="69E5F5C6">
              <w:rPr>
                <w:rFonts w:ascii="Calibri" w:eastAsia="Calibri" w:hAnsi="Calibri" w:cs="Calibri"/>
              </w:rPr>
              <w:t>password):boolean</w:t>
            </w:r>
          </w:p>
          <w:p w:rsidR="00B14E5F" w:rsidRDefault="00B14E5F" w:rsidP="00B14E5F">
            <w:r w:rsidRPr="69E5F5C6">
              <w:rPr>
                <w:rFonts w:ascii="Calibri" w:eastAsia="Calibri" w:hAnsi="Calibri" w:cs="Calibri"/>
              </w:rPr>
              <w:t>+sendUserPassword(long id):void</w:t>
            </w:r>
            <w:r w:rsidR="006D1B9C">
              <w:rPr>
                <w:rFonts w:ascii="Calibri" w:eastAsia="Calibri" w:hAnsi="Calibri" w:cs="Calibri"/>
              </w:rPr>
              <w:t xml:space="preserve">  </w:t>
            </w:r>
            <w:r w:rsidRPr="69E5F5C6">
              <w:rPr>
                <w:rFonts w:ascii="Calibri" w:eastAsia="Calibri" w:hAnsi="Calibri" w:cs="Calibri"/>
              </w:rPr>
              <w:t>//id de l'utilisateur</w:t>
            </w:r>
          </w:p>
          <w:p w:rsidR="001C4363" w:rsidRDefault="001C4363" w:rsidP="00BE5850">
            <w:pPr>
              <w:pStyle w:val="Normal2"/>
              <w:ind w:left="0" w:firstLine="0"/>
            </w:pPr>
          </w:p>
        </w:tc>
      </w:tr>
    </w:tbl>
    <w:p w:rsidR="00C22BCC" w:rsidRDefault="00C22BCC" w:rsidP="005A3E99">
      <w:pPr>
        <w:pStyle w:val="Normal2"/>
        <w:spacing w:line="240" w:lineRule="auto"/>
        <w:ind w:left="0" w:firstLine="0"/>
        <w:jc w:val="left"/>
      </w:pPr>
      <w:r>
        <w:t xml:space="preserve">  </w:t>
      </w:r>
    </w:p>
    <w:p w:rsidR="006F451B" w:rsidRDefault="006F451B" w:rsidP="005A3E99">
      <w:pPr>
        <w:pStyle w:val="Normal2"/>
        <w:spacing w:line="240" w:lineRule="auto"/>
        <w:ind w:left="0" w:firstLine="0"/>
        <w:jc w:val="left"/>
      </w:pPr>
    </w:p>
    <w:p w:rsidR="006F451B" w:rsidRDefault="006F451B" w:rsidP="005A3E99">
      <w:pPr>
        <w:pStyle w:val="Normal2"/>
        <w:spacing w:line="240" w:lineRule="auto"/>
        <w:ind w:left="0" w:firstLine="0"/>
        <w:jc w:val="left"/>
      </w:pPr>
    </w:p>
    <w:tbl>
      <w:tblPr>
        <w:tblStyle w:val="Grilledutableau"/>
        <w:tblW w:w="0" w:type="auto"/>
        <w:tblInd w:w="392" w:type="dxa"/>
        <w:tblLook w:val="04A0"/>
      </w:tblPr>
      <w:tblGrid>
        <w:gridCol w:w="6237"/>
      </w:tblGrid>
      <w:tr w:rsidR="00C22BCC" w:rsidRPr="00D05504" w:rsidTr="00BE5850">
        <w:tc>
          <w:tcPr>
            <w:tcW w:w="6237" w:type="dxa"/>
            <w:shd w:val="clear" w:color="auto" w:fill="FFFF99"/>
          </w:tcPr>
          <w:p w:rsidR="00C22BCC" w:rsidRPr="00D05504" w:rsidRDefault="00C22BCC" w:rsidP="00BE5850">
            <w:pPr>
              <w:pStyle w:val="Normal2"/>
              <w:ind w:left="0" w:firstLine="0"/>
              <w:jc w:val="center"/>
              <w:rPr>
                <w:b/>
              </w:rPr>
            </w:pPr>
            <w:r>
              <w:rPr>
                <w:b/>
                <w:bCs/>
              </w:rPr>
              <w:t>IUserService</w:t>
            </w:r>
          </w:p>
        </w:tc>
      </w:tr>
      <w:tr w:rsidR="00C22BCC" w:rsidTr="00BE5850">
        <w:tc>
          <w:tcPr>
            <w:tcW w:w="6237" w:type="dxa"/>
            <w:shd w:val="clear" w:color="auto" w:fill="FFFF99"/>
          </w:tcPr>
          <w:p w:rsidR="00701ECD" w:rsidRDefault="00701ECD" w:rsidP="00701ECD">
            <w:r w:rsidRPr="69E5F5C6">
              <w:rPr>
                <w:rFonts w:ascii="Calibri" w:eastAsia="Calibri" w:hAnsi="Calibri" w:cs="Calibri"/>
              </w:rPr>
              <w:t>- personDao: IPersonDao</w:t>
            </w:r>
          </w:p>
          <w:p w:rsidR="00C22BCC" w:rsidRDefault="00701ECD" w:rsidP="00701ECD">
            <w:r w:rsidRPr="69E5F5C6">
              <w:rPr>
                <w:rFonts w:ascii="Calibri" w:eastAsia="Calibri" w:hAnsi="Calibri" w:cs="Calibri"/>
              </w:rPr>
              <w:t>- emailService: IEmailService</w:t>
            </w:r>
          </w:p>
        </w:tc>
      </w:tr>
      <w:tr w:rsidR="00C22BCC" w:rsidTr="00BE5850">
        <w:tc>
          <w:tcPr>
            <w:tcW w:w="6237" w:type="dxa"/>
            <w:shd w:val="clear" w:color="auto" w:fill="FFFF99"/>
          </w:tcPr>
          <w:p w:rsidR="00C22BCC" w:rsidRDefault="00C22BCC" w:rsidP="00BE5850"/>
          <w:p w:rsidR="00C22BCC" w:rsidRDefault="00C22BCC" w:rsidP="00BE5850">
            <w:r w:rsidRPr="69E5F5C6">
              <w:rPr>
                <w:rFonts w:ascii="Calibri" w:eastAsia="Calibri" w:hAnsi="Calibri" w:cs="Calibri"/>
              </w:rPr>
              <w:t>+connect(long login, String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69E5F5C6">
              <w:rPr>
                <w:rFonts w:ascii="Calibri" w:eastAsia="Calibri" w:hAnsi="Calibri" w:cs="Calibri"/>
              </w:rPr>
              <w:t>password):boolean</w:t>
            </w:r>
          </w:p>
          <w:p w:rsidR="00C22BCC" w:rsidRDefault="00C22BCC" w:rsidP="00BE5850">
            <w:r w:rsidRPr="69E5F5C6">
              <w:rPr>
                <w:rFonts w:ascii="Calibri" w:eastAsia="Calibri" w:hAnsi="Calibri" w:cs="Calibri"/>
              </w:rPr>
              <w:t>+sendUserPassword(long id):void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Pr="69E5F5C6">
              <w:rPr>
                <w:rFonts w:ascii="Calibri" w:eastAsia="Calibri" w:hAnsi="Calibri" w:cs="Calibri"/>
              </w:rPr>
              <w:t>//id de l'utilisateur</w:t>
            </w:r>
          </w:p>
          <w:p w:rsidR="00C22BCC" w:rsidRDefault="00C22BCC" w:rsidP="00BE5850">
            <w:pPr>
              <w:pStyle w:val="Normal2"/>
              <w:ind w:left="0" w:firstLine="0"/>
            </w:pPr>
          </w:p>
        </w:tc>
      </w:tr>
    </w:tbl>
    <w:p w:rsidR="00C22BCC" w:rsidRDefault="00C22BCC" w:rsidP="005A3E99">
      <w:pPr>
        <w:pStyle w:val="Normal2"/>
        <w:spacing w:line="240" w:lineRule="auto"/>
        <w:ind w:left="0" w:firstLine="0"/>
        <w:jc w:val="left"/>
      </w:pPr>
    </w:p>
    <w:p w:rsidR="006E59AA" w:rsidRDefault="006E59AA" w:rsidP="005A3E99">
      <w:pPr>
        <w:pStyle w:val="Normal2"/>
        <w:spacing w:line="240" w:lineRule="auto"/>
        <w:ind w:left="0" w:firstLine="0"/>
        <w:jc w:val="left"/>
      </w:pPr>
    </w:p>
    <w:p w:rsidR="0002776A" w:rsidRPr="00693DAB" w:rsidRDefault="001C4363" w:rsidP="0002776A">
      <w:pPr>
        <w:pStyle w:val="PT1"/>
      </w:pPr>
      <w:r>
        <w:t xml:space="preserve">   </w:t>
      </w:r>
      <w:r w:rsidR="0002776A">
        <w:t>Bilan</w:t>
      </w:r>
    </w:p>
    <w:p w:rsidR="005D31A5" w:rsidRPr="00C47577" w:rsidRDefault="005D31A5" w:rsidP="005D31A5">
      <w:pPr>
        <w:pStyle w:val="Normal2"/>
        <w:ind w:left="0" w:firstLine="0"/>
        <w:jc w:val="left"/>
        <w:rPr>
          <w:b/>
        </w:rPr>
      </w:pPr>
      <w:r>
        <w:t xml:space="preserve">Ce projet nous a permis de mettre en pratique ce qu’on a appris en cours. Maintenant nous sommes </w:t>
      </w:r>
      <w:r w:rsidR="00743E5A">
        <w:t>capables</w:t>
      </w:r>
      <w:r>
        <w:t xml:space="preserve"> de faire une application web complète en Java/JEE.</w:t>
      </w:r>
      <w:r w:rsidR="00743E5A">
        <w:t xml:space="preserve"> Au cours de ce projet nous avons rencontré de nombreux problèmes comme les conflits de dépendances, eu des </w:t>
      </w:r>
      <w:r w:rsidR="008F3EAA" w:rsidRPr="00710AA0">
        <w:t>difficultés</w:t>
      </w:r>
      <w:r w:rsidR="00743E5A">
        <w:t xml:space="preserve"> dans l’installation et la configuration de notre environnement de développement</w:t>
      </w:r>
      <w:r w:rsidR="008F3EAA">
        <w:t xml:space="preserve">, savoir où placer les fichiers </w:t>
      </w:r>
      <w:r w:rsidR="0042338E">
        <w:t>CSS</w:t>
      </w:r>
      <w:r w:rsidR="008F3EAA">
        <w:t>.</w:t>
      </w:r>
    </w:p>
    <w:p w:rsidR="003808B5" w:rsidRDefault="003808B5" w:rsidP="00CE00AD">
      <w:pPr>
        <w:pStyle w:val="Normal2"/>
      </w:pPr>
    </w:p>
    <w:p w:rsidR="00546BC4" w:rsidRDefault="00546BC4" w:rsidP="0002776A"/>
    <w:sectPr w:rsidR="00546BC4" w:rsidSect="006835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B5D" w:rsidRDefault="00D25B5D" w:rsidP="00B200B5">
      <w:pPr>
        <w:spacing w:after="0" w:line="240" w:lineRule="auto"/>
      </w:pPr>
      <w:r>
        <w:separator/>
      </w:r>
    </w:p>
  </w:endnote>
  <w:endnote w:type="continuationSeparator" w:id="1">
    <w:p w:rsidR="00D25B5D" w:rsidRDefault="00D25B5D" w:rsidP="00B2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1F" w:rsidRDefault="00106F1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1F" w:rsidRDefault="00106F1F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-3.65pt;margin-top:6.2pt;width:326.75pt;height:28.8pt;z-index:251665408;mso-width-relative:margin;mso-height-relative:margin" filled="f" stroked="f">
          <v:textbox style="mso-next-textbox:#_x0000_s1029">
            <w:txbxContent>
              <w:p w:rsidR="00106F1F" w:rsidRPr="002E212F" w:rsidRDefault="00106F1F" w:rsidP="002E212F">
                <w:pPr>
                  <w:pStyle w:val="NormalWeb"/>
                  <w:spacing w:after="0"/>
                  <w:rPr>
                    <w:rFonts w:asciiTheme="minorHAnsi" w:hAnsiTheme="minorHAnsi"/>
                    <w:color w:val="000000"/>
                    <w:sz w:val="16"/>
                    <w:szCs w:val="16"/>
                  </w:rPr>
                </w:pPr>
                <w:r w:rsidRPr="002E212F">
                  <w:rPr>
                    <w:rFonts w:asciiTheme="minorHAnsi" w:hAnsiTheme="minorHAnsi"/>
                    <w:color w:val="000000"/>
                    <w:sz w:val="16"/>
                    <w:szCs w:val="16"/>
                  </w:rPr>
                  <w:t xml:space="preserve">Ce document est la propriété de l'Université de Provence. </w:t>
                </w:r>
                <w:r>
                  <w:rPr>
                    <w:rFonts w:asciiTheme="minorHAnsi" w:hAnsiTheme="minorHAnsi"/>
                    <w:color w:val="000000"/>
                    <w:sz w:val="16"/>
                    <w:szCs w:val="16"/>
                  </w:rPr>
                  <w:br/>
                </w:r>
                <w:r w:rsidRPr="002E212F">
                  <w:rPr>
                    <w:rFonts w:asciiTheme="minorHAnsi" w:hAnsiTheme="minorHAnsi"/>
                    <w:color w:val="000000"/>
                    <w:sz w:val="16"/>
                    <w:szCs w:val="16"/>
                  </w:rPr>
                  <w:t>Toute reproduction même partielle ne peut se faire sans leur approbation préalable.</w:t>
                </w:r>
              </w:p>
              <w:p w:rsidR="00106F1F" w:rsidRDefault="00106F1F"/>
            </w:txbxContent>
          </v:textbox>
        </v:shape>
      </w:pict>
    </w:r>
    <w:r>
      <w:rPr>
        <w:noProof/>
        <w:lang w:eastAsia="fr-FR"/>
      </w:rPr>
      <w:pict>
        <v:shape id="_x0000_s1030" type="#_x0000_t202" style="position:absolute;margin-left:357.2pt;margin-top:8.95pt;width:94.65pt;height:24.7pt;z-index:251666432;mso-width-relative:margin;mso-height-relative:margin;v-text-anchor:middle" filled="f" stroked="f">
          <v:textbox style="mso-next-textbox:#_x0000_s1030">
            <w:txbxContent>
              <w:sdt>
                <w:sdtPr>
                  <w:id w:val="250395305"/>
                  <w:docPartObj>
                    <w:docPartGallery w:val="Page Numbers (Top of Page)"/>
                    <w:docPartUnique/>
                  </w:docPartObj>
                </w:sdtPr>
                <w:sdtContent>
                  <w:p w:rsidR="00106F1F" w:rsidRDefault="00106F1F" w:rsidP="00546BC4">
                    <w:pPr>
                      <w:jc w:val="right"/>
                    </w:pPr>
                    <w:r w:rsidRPr="00546BC4">
                      <w:rPr>
                        <w:b/>
                        <w:smallCaps/>
                      </w:rPr>
                      <w:t>Page</w:t>
                    </w:r>
                    <w:r>
                      <w:t xml:space="preserve"> </w:t>
                    </w:r>
                    <w:r w:rsidRPr="00546BC4">
                      <w:rPr>
                        <w:b/>
                        <w:sz w:val="24"/>
                      </w:rPr>
                      <w:fldChar w:fldCharType="begin"/>
                    </w:r>
                    <w:r w:rsidRPr="00546BC4">
                      <w:rPr>
                        <w:b/>
                        <w:sz w:val="24"/>
                      </w:rPr>
                      <w:instrText xml:space="preserve"> PAGE </w:instrText>
                    </w:r>
                    <w:r w:rsidRPr="00546BC4">
                      <w:rPr>
                        <w:b/>
                        <w:sz w:val="24"/>
                      </w:rPr>
                      <w:fldChar w:fldCharType="separate"/>
                    </w:r>
                    <w:r w:rsidR="006A1D9C">
                      <w:rPr>
                        <w:b/>
                        <w:noProof/>
                        <w:sz w:val="24"/>
                      </w:rPr>
                      <w:t>3</w:t>
                    </w:r>
                    <w:r w:rsidRPr="00546BC4">
                      <w:rPr>
                        <w:b/>
                        <w:sz w:val="24"/>
                      </w:rPr>
                      <w:fldChar w:fldCharType="end"/>
                    </w:r>
                    <w:r>
                      <w:t>/</w:t>
                    </w:r>
                    <w:fldSimple w:instr=" NUMPAGES  ">
                      <w:r w:rsidR="006A1D9C">
                        <w:rPr>
                          <w:noProof/>
                        </w:rPr>
                        <w:t>9</w:t>
                      </w:r>
                    </w:fldSimple>
                  </w:p>
                </w:sdtContent>
              </w:sdt>
              <w:p w:rsidR="00106F1F" w:rsidRPr="00F16650" w:rsidRDefault="00106F1F" w:rsidP="00546BC4">
                <w:pPr>
                  <w:jc w:val="right"/>
                  <w:rPr>
                    <w:b/>
                    <w:smallCaps/>
                    <w:sz w:val="20"/>
                  </w:rPr>
                </w:pPr>
              </w:p>
            </w:txbxContent>
          </v:textbox>
        </v:shape>
      </w:pict>
    </w:r>
    <w:r>
      <w:rPr>
        <w:noProof/>
        <w:lang w:eastAsia="fr-FR"/>
      </w:rPr>
      <w:pict>
        <v:rect id="_x0000_s1026" style="position:absolute;margin-left:0;margin-top:5.2pt;width:460.8pt;height:28.45pt;z-index:251660288;mso-position-horizontal:center;mso-position-horizontal-relative:margin">
          <v:fill r:id="rId1" o:title="Sonic_Light_2__Widescreen_by_aurora900" size="0,0" aspect="atLeast" origin="-32767f,-32767f" position="-32767f,-32767f" recolor="t" rotate="t" type="frame"/>
          <v:imagedata gain="19661f" blacklevel="22938f"/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1F" w:rsidRDefault="00106F1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B5D" w:rsidRDefault="00D25B5D" w:rsidP="00B200B5">
      <w:pPr>
        <w:spacing w:after="0" w:line="240" w:lineRule="auto"/>
      </w:pPr>
      <w:r>
        <w:separator/>
      </w:r>
    </w:p>
  </w:footnote>
  <w:footnote w:type="continuationSeparator" w:id="1">
    <w:p w:rsidR="00D25B5D" w:rsidRDefault="00D25B5D" w:rsidP="00B20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1F" w:rsidRDefault="00106F1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1F" w:rsidRDefault="00106F1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-129540</wp:posOffset>
          </wp:positionV>
          <wp:extent cx="741045" cy="266700"/>
          <wp:effectExtent l="190500" t="152400" r="173355" b="133350"/>
          <wp:wrapNone/>
          <wp:docPr id="4" name="Image 4" descr="F:\Documents\Fabien\Fab cours\Logos\cm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:\Documents\Fabien\Fab cours\Logos\cmi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26670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0.7pt;margin-top:-22.1pt;width:323.6pt;height:44.05pt;z-index:251662336;mso-position-horizontal-relative:text;mso-position-vertical-relative:text;mso-width-relative:margin;mso-height-relative:margin" filled="f" stroked="f">
          <v:textbox style="mso-next-textbox:#_x0000_s1027">
            <w:txbxContent>
              <w:sdt>
                <w:sdtPr>
                  <w:rPr>
                    <w:b/>
                    <w:smallCaps/>
                    <w:shadow/>
                    <w:sz w:val="24"/>
                  </w:rPr>
                  <w:alias w:val="Titre "/>
                  <w:id w:val="45312557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106F1F" w:rsidRPr="002E212F" w:rsidRDefault="00106F1F">
                    <w:pPr>
                      <w:rPr>
                        <w:b/>
                        <w:smallCaps/>
                        <w:shadow/>
                        <w:sz w:val="24"/>
                      </w:rPr>
                    </w:pPr>
                    <w:r>
                      <w:rPr>
                        <w:b/>
                        <w:smallCaps/>
                        <w:shadow/>
                        <w:sz w:val="24"/>
                      </w:rPr>
                      <w:t>Rapport de projet</w:t>
                    </w:r>
                  </w:p>
                </w:sdtContent>
              </w:sdt>
              <w:p w:rsidR="00106F1F" w:rsidRPr="002E212F" w:rsidRDefault="00106F1F">
                <w:pPr>
                  <w:rPr>
                    <w:i/>
                  </w:rPr>
                </w:pPr>
                <w:r w:rsidRPr="002E212F">
                  <w:rPr>
                    <w:i/>
                  </w:rPr>
                  <w:t xml:space="preserve">Edition </w:t>
                </w:r>
                <w:fldSimple w:instr=" DATE   \* MERGEFORMAT ">
                  <w:r w:rsidRPr="000A6150">
                    <w:rPr>
                      <w:i/>
                      <w:noProof/>
                    </w:rPr>
                    <w:t>14/12/2015</w:t>
                  </w:r>
                </w:fldSimple>
              </w:p>
            </w:txbxContent>
          </v:textbox>
        </v:shape>
      </w:pict>
    </w:r>
    <w:r>
      <w:rPr>
        <w:noProof/>
        <w:lang w:eastAsia="fr-FR"/>
      </w:rPr>
      <w:pict>
        <v:shape id="_x0000_s1028" type="#_x0000_t202" style="position:absolute;margin-left:384.3pt;margin-top:-22.1pt;width:1in;height:44.05pt;z-index:251663360;mso-position-horizontal-relative:text;mso-position-vertical-relative:text;mso-width-relative:margin;mso-height-relative:margin" filled="f" stroked="f">
          <v:textbox style="mso-next-textbox:#_x0000_s1028">
            <w:txbxContent>
              <w:p w:rsidR="00106F1F" w:rsidRDefault="00106F1F" w:rsidP="002E212F">
                <w:pPr>
                  <w:jc w:val="right"/>
                </w:pPr>
                <w:r>
                  <w:t>Version 1.0</w:t>
                </w:r>
              </w:p>
            </w:txbxContent>
          </v:textbox>
        </v:shape>
      </w:pict>
    </w:r>
    <w:r>
      <w:rPr>
        <w:noProof/>
        <w:lang w:eastAsia="fr-FR"/>
      </w:rPr>
      <w:pict>
        <v:rect id="_x0000_s1025" style="position:absolute;margin-left:0;margin-top:-22.1pt;width:460.8pt;height:44.45pt;z-index:-251658241;mso-position-horizontal:center;mso-position-horizontal-relative:margin;mso-position-vertical-relative:text">
          <v:fill r:id="rId2" o:title="Sonic_Light_2__Widescreen_by_aurora900" size="0,0" aspect="atLeast" origin="-32767f,-32767f" position="-32767f,-32767f" recolor="t" rotate="t" type="frame"/>
          <v:imagedata gain="19661f" blacklevel="22938f"/>
          <w10:wrap anchorx="margin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F1F" w:rsidRDefault="00106F1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E4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C414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C48F8"/>
    <w:multiLevelType w:val="hybridMultilevel"/>
    <w:tmpl w:val="4656D4C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35305B9"/>
    <w:multiLevelType w:val="hybridMultilevel"/>
    <w:tmpl w:val="63A889F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37361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3D770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D43690"/>
    <w:multiLevelType w:val="multilevel"/>
    <w:tmpl w:val="046E2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A8A79E1"/>
    <w:multiLevelType w:val="hybridMultilevel"/>
    <w:tmpl w:val="EB941CC8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427551E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D71E11"/>
    <w:multiLevelType w:val="hybridMultilevel"/>
    <w:tmpl w:val="88221618"/>
    <w:lvl w:ilvl="0" w:tplc="E236D7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8456B"/>
    <w:multiLevelType w:val="multilevel"/>
    <w:tmpl w:val="DEAE6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51F52E0"/>
    <w:multiLevelType w:val="hybridMultilevel"/>
    <w:tmpl w:val="56624EA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A0A6D7E"/>
    <w:multiLevelType w:val="hybridMultilevel"/>
    <w:tmpl w:val="71A0829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5EB5151A"/>
    <w:multiLevelType w:val="multilevel"/>
    <w:tmpl w:val="D0142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F0C2247"/>
    <w:multiLevelType w:val="multilevel"/>
    <w:tmpl w:val="535E8D4C"/>
    <w:lvl w:ilvl="0">
      <w:start w:val="1"/>
      <w:numFmt w:val="decimal"/>
      <w:pStyle w:val="P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T2"/>
      <w:lvlText w:val="%1.%2."/>
      <w:lvlJc w:val="left"/>
      <w:pPr>
        <w:ind w:left="782" w:hanging="432"/>
      </w:pPr>
      <w:rPr>
        <w:rFonts w:hint="default"/>
      </w:rPr>
    </w:lvl>
    <w:lvl w:ilvl="2">
      <w:start w:val="1"/>
      <w:numFmt w:val="decimal"/>
      <w:pStyle w:val="P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FF43031"/>
    <w:multiLevelType w:val="hybridMultilevel"/>
    <w:tmpl w:val="0C60052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02B0285"/>
    <w:multiLevelType w:val="multilevel"/>
    <w:tmpl w:val="99281A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0E83324"/>
    <w:multiLevelType w:val="multilevel"/>
    <w:tmpl w:val="046E2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3DB7613"/>
    <w:multiLevelType w:val="hybridMultilevel"/>
    <w:tmpl w:val="2146DF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7D32445A"/>
    <w:multiLevelType w:val="hybridMultilevel"/>
    <w:tmpl w:val="C78E3384"/>
    <w:lvl w:ilvl="0" w:tplc="C90EC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A3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A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2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21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48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E9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5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8C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65BD5"/>
    <w:multiLevelType w:val="hybridMultilevel"/>
    <w:tmpl w:val="8258EAE2"/>
    <w:lvl w:ilvl="0" w:tplc="9B404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EE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EA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5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A7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EF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0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A0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C4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13"/>
  </w:num>
  <w:num w:numId="10">
    <w:abstractNumId w:val="1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6"/>
  </w:num>
  <w:num w:numId="14">
    <w:abstractNumId w:val="14"/>
  </w:num>
  <w:num w:numId="15">
    <w:abstractNumId w:val="14"/>
  </w:num>
  <w:num w:numId="16">
    <w:abstractNumId w:val="7"/>
  </w:num>
  <w:num w:numId="17">
    <w:abstractNumId w:val="3"/>
  </w:num>
  <w:num w:numId="18">
    <w:abstractNumId w:val="2"/>
  </w:num>
  <w:num w:numId="19">
    <w:abstractNumId w:val="15"/>
  </w:num>
  <w:num w:numId="20">
    <w:abstractNumId w:val="11"/>
  </w:num>
  <w:num w:numId="21">
    <w:abstractNumId w:val="12"/>
  </w:num>
  <w:num w:numId="22">
    <w:abstractNumId w:val="18"/>
  </w:num>
  <w:num w:numId="23">
    <w:abstractNumId w:val="19"/>
  </w:num>
  <w:num w:numId="24">
    <w:abstractNumId w:val="20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0064"/>
    <w:rsid w:val="0002776A"/>
    <w:rsid w:val="00030C1D"/>
    <w:rsid w:val="000372FD"/>
    <w:rsid w:val="00050B1E"/>
    <w:rsid w:val="00057589"/>
    <w:rsid w:val="000711AF"/>
    <w:rsid w:val="00075B22"/>
    <w:rsid w:val="00086640"/>
    <w:rsid w:val="000A4453"/>
    <w:rsid w:val="000A6150"/>
    <w:rsid w:val="000C2A3F"/>
    <w:rsid w:val="000C7324"/>
    <w:rsid w:val="000D065F"/>
    <w:rsid w:val="000E23B3"/>
    <w:rsid w:val="001060C9"/>
    <w:rsid w:val="00106F1F"/>
    <w:rsid w:val="00117474"/>
    <w:rsid w:val="00120AD6"/>
    <w:rsid w:val="001232AE"/>
    <w:rsid w:val="00125A8A"/>
    <w:rsid w:val="0012648D"/>
    <w:rsid w:val="00131F53"/>
    <w:rsid w:val="0013262C"/>
    <w:rsid w:val="00147DEB"/>
    <w:rsid w:val="00156544"/>
    <w:rsid w:val="00173CAD"/>
    <w:rsid w:val="00175759"/>
    <w:rsid w:val="00182B72"/>
    <w:rsid w:val="00186492"/>
    <w:rsid w:val="001C3A2E"/>
    <w:rsid w:val="001C4363"/>
    <w:rsid w:val="001D7654"/>
    <w:rsid w:val="00200108"/>
    <w:rsid w:val="0020348B"/>
    <w:rsid w:val="0020399C"/>
    <w:rsid w:val="0022078C"/>
    <w:rsid w:val="00232724"/>
    <w:rsid w:val="002447EC"/>
    <w:rsid w:val="00283C03"/>
    <w:rsid w:val="00296447"/>
    <w:rsid w:val="002A4B19"/>
    <w:rsid w:val="002D6E98"/>
    <w:rsid w:val="002E212F"/>
    <w:rsid w:val="002E4B25"/>
    <w:rsid w:val="002E54D3"/>
    <w:rsid w:val="002E7CC2"/>
    <w:rsid w:val="003070BD"/>
    <w:rsid w:val="0032649A"/>
    <w:rsid w:val="00330BD4"/>
    <w:rsid w:val="0033117E"/>
    <w:rsid w:val="00334392"/>
    <w:rsid w:val="00341048"/>
    <w:rsid w:val="003526D1"/>
    <w:rsid w:val="00373173"/>
    <w:rsid w:val="003806B2"/>
    <w:rsid w:val="003808B5"/>
    <w:rsid w:val="003C7375"/>
    <w:rsid w:val="003D7AC4"/>
    <w:rsid w:val="003F00B3"/>
    <w:rsid w:val="00405B02"/>
    <w:rsid w:val="00406E24"/>
    <w:rsid w:val="00414DD0"/>
    <w:rsid w:val="00423118"/>
    <w:rsid w:val="0042338E"/>
    <w:rsid w:val="00447C2F"/>
    <w:rsid w:val="00473C4F"/>
    <w:rsid w:val="004757C0"/>
    <w:rsid w:val="00476854"/>
    <w:rsid w:val="00477AAE"/>
    <w:rsid w:val="00486B4A"/>
    <w:rsid w:val="00493728"/>
    <w:rsid w:val="004E4D88"/>
    <w:rsid w:val="004F37C8"/>
    <w:rsid w:val="00516476"/>
    <w:rsid w:val="00540064"/>
    <w:rsid w:val="00540807"/>
    <w:rsid w:val="00543A08"/>
    <w:rsid w:val="00543E7A"/>
    <w:rsid w:val="005442D4"/>
    <w:rsid w:val="00546BC4"/>
    <w:rsid w:val="00565DFE"/>
    <w:rsid w:val="00574793"/>
    <w:rsid w:val="00582965"/>
    <w:rsid w:val="005917F6"/>
    <w:rsid w:val="005939A2"/>
    <w:rsid w:val="005A32F1"/>
    <w:rsid w:val="005A3E99"/>
    <w:rsid w:val="005D200A"/>
    <w:rsid w:val="005D31A5"/>
    <w:rsid w:val="005E36D5"/>
    <w:rsid w:val="005E79CC"/>
    <w:rsid w:val="00621B62"/>
    <w:rsid w:val="00621B6B"/>
    <w:rsid w:val="0064433A"/>
    <w:rsid w:val="00645199"/>
    <w:rsid w:val="00670799"/>
    <w:rsid w:val="0068353D"/>
    <w:rsid w:val="00693DAB"/>
    <w:rsid w:val="006A1D9C"/>
    <w:rsid w:val="006A4DF8"/>
    <w:rsid w:val="006D1B9C"/>
    <w:rsid w:val="006D6FBB"/>
    <w:rsid w:val="006E2CD4"/>
    <w:rsid w:val="006E59AA"/>
    <w:rsid w:val="006F451B"/>
    <w:rsid w:val="00701ECD"/>
    <w:rsid w:val="00710AA0"/>
    <w:rsid w:val="0072308D"/>
    <w:rsid w:val="00743E5A"/>
    <w:rsid w:val="00745221"/>
    <w:rsid w:val="00777112"/>
    <w:rsid w:val="00781AAC"/>
    <w:rsid w:val="00792123"/>
    <w:rsid w:val="0079772A"/>
    <w:rsid w:val="007D484D"/>
    <w:rsid w:val="007F2263"/>
    <w:rsid w:val="007F62BD"/>
    <w:rsid w:val="007F7DF2"/>
    <w:rsid w:val="00820556"/>
    <w:rsid w:val="008211AA"/>
    <w:rsid w:val="00821E8A"/>
    <w:rsid w:val="008370FF"/>
    <w:rsid w:val="00837280"/>
    <w:rsid w:val="008569ED"/>
    <w:rsid w:val="00862741"/>
    <w:rsid w:val="0088244A"/>
    <w:rsid w:val="008E1177"/>
    <w:rsid w:val="008F0A73"/>
    <w:rsid w:val="008F27BD"/>
    <w:rsid w:val="008F3EAA"/>
    <w:rsid w:val="00920D99"/>
    <w:rsid w:val="00926094"/>
    <w:rsid w:val="00933270"/>
    <w:rsid w:val="00954952"/>
    <w:rsid w:val="0095732B"/>
    <w:rsid w:val="00983EDA"/>
    <w:rsid w:val="00990B34"/>
    <w:rsid w:val="009A5E14"/>
    <w:rsid w:val="009B25DB"/>
    <w:rsid w:val="009B7FAE"/>
    <w:rsid w:val="009C1C0F"/>
    <w:rsid w:val="009C2C31"/>
    <w:rsid w:val="009C3161"/>
    <w:rsid w:val="009F7B9C"/>
    <w:rsid w:val="00A2235A"/>
    <w:rsid w:val="00A250C4"/>
    <w:rsid w:val="00A50307"/>
    <w:rsid w:val="00AB166F"/>
    <w:rsid w:val="00AB1E85"/>
    <w:rsid w:val="00AC0672"/>
    <w:rsid w:val="00AC61DB"/>
    <w:rsid w:val="00AD196F"/>
    <w:rsid w:val="00AD2CFF"/>
    <w:rsid w:val="00AE0F9A"/>
    <w:rsid w:val="00B14E5F"/>
    <w:rsid w:val="00B200B5"/>
    <w:rsid w:val="00B25FC8"/>
    <w:rsid w:val="00B47E90"/>
    <w:rsid w:val="00B5201B"/>
    <w:rsid w:val="00B56D8C"/>
    <w:rsid w:val="00B60F67"/>
    <w:rsid w:val="00B705A3"/>
    <w:rsid w:val="00B85AA5"/>
    <w:rsid w:val="00B97524"/>
    <w:rsid w:val="00BB4DCF"/>
    <w:rsid w:val="00BD3A2E"/>
    <w:rsid w:val="00C0289E"/>
    <w:rsid w:val="00C0366E"/>
    <w:rsid w:val="00C17ED3"/>
    <w:rsid w:val="00C22BCC"/>
    <w:rsid w:val="00C47577"/>
    <w:rsid w:val="00C52074"/>
    <w:rsid w:val="00C67689"/>
    <w:rsid w:val="00C86690"/>
    <w:rsid w:val="00CA5101"/>
    <w:rsid w:val="00CB14A2"/>
    <w:rsid w:val="00CB68CB"/>
    <w:rsid w:val="00CC3E4E"/>
    <w:rsid w:val="00CC721F"/>
    <w:rsid w:val="00CD589A"/>
    <w:rsid w:val="00CE00AD"/>
    <w:rsid w:val="00CE110C"/>
    <w:rsid w:val="00CF5009"/>
    <w:rsid w:val="00D05504"/>
    <w:rsid w:val="00D25B5D"/>
    <w:rsid w:val="00D353E7"/>
    <w:rsid w:val="00D35D2F"/>
    <w:rsid w:val="00D5459C"/>
    <w:rsid w:val="00D54BCE"/>
    <w:rsid w:val="00D64BDF"/>
    <w:rsid w:val="00D65638"/>
    <w:rsid w:val="00D66428"/>
    <w:rsid w:val="00DA0071"/>
    <w:rsid w:val="00DA275E"/>
    <w:rsid w:val="00DA52F3"/>
    <w:rsid w:val="00DB35A9"/>
    <w:rsid w:val="00DC50E6"/>
    <w:rsid w:val="00DE26F9"/>
    <w:rsid w:val="00DF6A97"/>
    <w:rsid w:val="00E02848"/>
    <w:rsid w:val="00E04617"/>
    <w:rsid w:val="00E132FF"/>
    <w:rsid w:val="00E745B1"/>
    <w:rsid w:val="00E77C99"/>
    <w:rsid w:val="00E831F2"/>
    <w:rsid w:val="00E911B6"/>
    <w:rsid w:val="00E958E1"/>
    <w:rsid w:val="00EA5A7B"/>
    <w:rsid w:val="00EB5330"/>
    <w:rsid w:val="00EB5441"/>
    <w:rsid w:val="00EC69E8"/>
    <w:rsid w:val="00EC69EF"/>
    <w:rsid w:val="00ED1A0F"/>
    <w:rsid w:val="00ED43BA"/>
    <w:rsid w:val="00ED52AD"/>
    <w:rsid w:val="00F13DD8"/>
    <w:rsid w:val="00F16650"/>
    <w:rsid w:val="00F37249"/>
    <w:rsid w:val="00F9606F"/>
    <w:rsid w:val="00FA2C91"/>
    <w:rsid w:val="00FC12CE"/>
    <w:rsid w:val="00FC626A"/>
    <w:rsid w:val="00FD7A2E"/>
    <w:rsid w:val="00FE121F"/>
    <w:rsid w:val="00FE2B3F"/>
    <w:rsid w:val="00FE53FD"/>
    <w:rsid w:val="00FF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1" type="arc" idref="#_x0000_s2058"/>
        <o:r id="V:Rule3" type="connector" idref="#_x0000_s2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A97"/>
  </w:style>
  <w:style w:type="paragraph" w:styleId="Titre1">
    <w:name w:val="heading 1"/>
    <w:basedOn w:val="Normal"/>
    <w:next w:val="Normal"/>
    <w:link w:val="Titre1Car"/>
    <w:uiPriority w:val="9"/>
    <w:qFormat/>
    <w:rsid w:val="006E2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Sansinterligne"/>
    <w:next w:val="Normal"/>
    <w:link w:val="Titre2Car"/>
    <w:uiPriority w:val="9"/>
    <w:qFormat/>
    <w:rsid w:val="0079772A"/>
    <w:pPr>
      <w:ind w:left="634"/>
      <w:outlineLvl w:val="1"/>
    </w:pPr>
    <w:rPr>
      <w:rFonts w:asciiTheme="majorHAnsi" w:hAnsiTheme="majorHAnsi"/>
      <w:sz w:val="44"/>
      <w:szCs w:val="4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2C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20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200B5"/>
  </w:style>
  <w:style w:type="paragraph" w:styleId="Pieddepage">
    <w:name w:val="footer"/>
    <w:basedOn w:val="Normal"/>
    <w:link w:val="PieddepageCar"/>
    <w:uiPriority w:val="99"/>
    <w:semiHidden/>
    <w:unhideWhenUsed/>
    <w:rsid w:val="00B20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200B5"/>
  </w:style>
  <w:style w:type="paragraph" w:styleId="Textedebulles">
    <w:name w:val="Balloon Text"/>
    <w:basedOn w:val="Normal"/>
    <w:link w:val="TextedebullesCar"/>
    <w:uiPriority w:val="99"/>
    <w:semiHidden/>
    <w:unhideWhenUsed/>
    <w:rsid w:val="00B2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0B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156544"/>
    <w:pPr>
      <w:ind w:left="720"/>
      <w:contextualSpacing/>
    </w:pPr>
  </w:style>
  <w:style w:type="paragraph" w:customStyle="1" w:styleId="PT1">
    <w:name w:val="PT1"/>
    <w:basedOn w:val="Paragraphedeliste"/>
    <w:next w:val="Normal1"/>
    <w:link w:val="PT1Car"/>
    <w:qFormat/>
    <w:rsid w:val="00777112"/>
    <w:pPr>
      <w:numPr>
        <w:numId w:val="2"/>
      </w:numPr>
      <w:pBdr>
        <w:bottom w:val="threeDEmboss" w:sz="12" w:space="1" w:color="17365D" w:themeColor="text2" w:themeShade="BF"/>
      </w:pBdr>
      <w:shd w:val="clear" w:color="auto" w:fill="CCECFF"/>
    </w:pPr>
    <w:rPr>
      <w:b/>
      <w:smallCaps/>
      <w:emboss/>
      <w:sz w:val="3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56544"/>
  </w:style>
  <w:style w:type="character" w:customStyle="1" w:styleId="PT1Car">
    <w:name w:val="PT1 Car"/>
    <w:basedOn w:val="ParagraphedelisteCar"/>
    <w:link w:val="PT1"/>
    <w:rsid w:val="00777112"/>
    <w:rPr>
      <w:b/>
      <w:smallCaps/>
      <w:emboss/>
      <w:sz w:val="32"/>
      <w:shd w:val="clear" w:color="auto" w:fill="CCECFF"/>
    </w:rPr>
  </w:style>
  <w:style w:type="paragraph" w:customStyle="1" w:styleId="PT2">
    <w:name w:val="PT2"/>
    <w:basedOn w:val="Paragraphedeliste"/>
    <w:next w:val="Normal2"/>
    <w:link w:val="PT2Car"/>
    <w:qFormat/>
    <w:rsid w:val="00CE00AD"/>
    <w:pPr>
      <w:numPr>
        <w:ilvl w:val="1"/>
        <w:numId w:val="2"/>
      </w:numPr>
      <w:shd w:val="clear" w:color="auto" w:fill="D9D9D9" w:themeFill="background1" w:themeFillShade="D9"/>
      <w:ind w:left="1140"/>
    </w:pPr>
    <w:rPr>
      <w:b/>
      <w:shadow/>
      <w:sz w:val="24"/>
    </w:rPr>
  </w:style>
  <w:style w:type="character" w:customStyle="1" w:styleId="PT2Car">
    <w:name w:val="PT2 Car"/>
    <w:basedOn w:val="ParagraphedelisteCar"/>
    <w:link w:val="PT2"/>
    <w:rsid w:val="00CE00AD"/>
    <w:rPr>
      <w:b/>
      <w:shadow/>
      <w:sz w:val="24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2E212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9772A"/>
    <w:rPr>
      <w:rFonts w:asciiTheme="majorHAnsi" w:eastAsiaTheme="minorEastAsia" w:hAnsiTheme="majorHAnsi" w:cstheme="minorHAnsi"/>
      <w:sz w:val="44"/>
      <w:szCs w:val="44"/>
      <w:lang w:eastAsia="zh-TW"/>
    </w:rPr>
  </w:style>
  <w:style w:type="paragraph" w:styleId="Sansinterligne">
    <w:name w:val="No Spacing"/>
    <w:basedOn w:val="Normal"/>
    <w:uiPriority w:val="1"/>
    <w:qFormat/>
    <w:rsid w:val="0079772A"/>
    <w:pPr>
      <w:spacing w:after="0" w:line="240" w:lineRule="auto"/>
    </w:pPr>
    <w:rPr>
      <w:rFonts w:eastAsiaTheme="minorEastAsia" w:cstheme="minorHAnsi"/>
      <w:lang w:eastAsia="zh-TW"/>
    </w:rPr>
  </w:style>
  <w:style w:type="paragraph" w:customStyle="1" w:styleId="CompanyName">
    <w:name w:val="Company Name"/>
    <w:basedOn w:val="Sansinterligne"/>
    <w:rsid w:val="0079772A"/>
    <w:pPr>
      <w:ind w:left="634"/>
    </w:pPr>
    <w:rPr>
      <w:rFonts w:asciiTheme="majorHAnsi" w:hAnsiTheme="majorHAnsi"/>
      <w:caps/>
      <w:spacing w:val="20"/>
      <w:sz w:val="18"/>
    </w:rPr>
  </w:style>
  <w:style w:type="paragraph" w:customStyle="1" w:styleId="AuthorsName">
    <w:name w:val="Author's Name"/>
    <w:basedOn w:val="Sansinterligne"/>
    <w:rsid w:val="0079772A"/>
    <w:pPr>
      <w:ind w:left="634"/>
    </w:pPr>
    <w:rPr>
      <w:rFonts w:asciiTheme="majorHAnsi" w:hAnsiTheme="majorHAnsi"/>
      <w:sz w:val="18"/>
    </w:rPr>
  </w:style>
  <w:style w:type="paragraph" w:customStyle="1" w:styleId="DocumentDate">
    <w:name w:val="Document Date"/>
    <w:basedOn w:val="Sansinterligne"/>
    <w:rsid w:val="0079772A"/>
    <w:pPr>
      <w:ind w:left="634"/>
    </w:pPr>
    <w:rPr>
      <w:rFonts w:asciiTheme="majorHAnsi" w:hAnsiTheme="majorHAnsi"/>
      <w:caps/>
      <w:color w:val="7F7F7F" w:themeColor="text1" w:themeTint="80"/>
      <w:sz w:val="16"/>
    </w:rPr>
  </w:style>
  <w:style w:type="paragraph" w:customStyle="1" w:styleId="Abstract">
    <w:name w:val="Abstract"/>
    <w:basedOn w:val="Sansinterligne"/>
    <w:rsid w:val="0079772A"/>
    <w:pPr>
      <w:framePr w:hSpace="187" w:wrap="around" w:hAnchor="margin" w:xAlign="center" w:yAlign="bottom"/>
      <w:ind w:left="634"/>
    </w:pPr>
    <w:rPr>
      <w:rFonts w:asciiTheme="majorHAnsi" w:hAnsiTheme="majorHAnsi"/>
      <w:sz w:val="16"/>
    </w:rPr>
  </w:style>
  <w:style w:type="character" w:styleId="Textedelespacerserv">
    <w:name w:val="Placeholder Text"/>
    <w:basedOn w:val="Policepardfaut"/>
    <w:uiPriority w:val="99"/>
    <w:semiHidden/>
    <w:rsid w:val="00777112"/>
    <w:rPr>
      <w:color w:val="808080"/>
    </w:rPr>
  </w:style>
  <w:style w:type="paragraph" w:customStyle="1" w:styleId="PT3">
    <w:name w:val="PT3"/>
    <w:basedOn w:val="Normal"/>
    <w:next w:val="Normal3"/>
    <w:link w:val="PT3Car"/>
    <w:qFormat/>
    <w:rsid w:val="00CE00AD"/>
    <w:pPr>
      <w:numPr>
        <w:ilvl w:val="2"/>
        <w:numId w:val="2"/>
      </w:numPr>
      <w:shd w:val="clear" w:color="auto" w:fill="DBE5F1" w:themeFill="accent1" w:themeFillTint="33"/>
      <w:ind w:left="1920"/>
      <w:jc w:val="both"/>
    </w:pPr>
    <w:rPr>
      <w:b/>
    </w:rPr>
  </w:style>
  <w:style w:type="paragraph" w:customStyle="1" w:styleId="Normal2">
    <w:name w:val="Normal2"/>
    <w:basedOn w:val="Normal"/>
    <w:link w:val="Normal2Car"/>
    <w:qFormat/>
    <w:rsid w:val="00CE00AD"/>
    <w:pPr>
      <w:ind w:left="708" w:firstLine="708"/>
      <w:jc w:val="both"/>
    </w:pPr>
  </w:style>
  <w:style w:type="character" w:customStyle="1" w:styleId="PT3Car">
    <w:name w:val="PT3 Car"/>
    <w:basedOn w:val="Policepardfaut"/>
    <w:link w:val="PT3"/>
    <w:rsid w:val="00CE00AD"/>
    <w:rPr>
      <w:b/>
      <w:shd w:val="clear" w:color="auto" w:fill="DBE5F1" w:themeFill="accent1" w:themeFillTint="33"/>
    </w:rPr>
  </w:style>
  <w:style w:type="paragraph" w:customStyle="1" w:styleId="Normal3">
    <w:name w:val="Normal3"/>
    <w:basedOn w:val="Normal"/>
    <w:link w:val="Normal3Car"/>
    <w:qFormat/>
    <w:rsid w:val="00CE00AD"/>
    <w:pPr>
      <w:ind w:left="1416" w:firstLine="516"/>
      <w:jc w:val="both"/>
    </w:pPr>
  </w:style>
  <w:style w:type="character" w:customStyle="1" w:styleId="Normal2Car">
    <w:name w:val="Normal2 Car"/>
    <w:basedOn w:val="Policepardfaut"/>
    <w:link w:val="Normal2"/>
    <w:rsid w:val="00CE00AD"/>
  </w:style>
  <w:style w:type="paragraph" w:customStyle="1" w:styleId="Normal1">
    <w:name w:val="Normal1"/>
    <w:basedOn w:val="Normal"/>
    <w:link w:val="Normal1Car"/>
    <w:qFormat/>
    <w:rsid w:val="00CE00AD"/>
    <w:pPr>
      <w:ind w:firstLine="360"/>
      <w:jc w:val="both"/>
    </w:pPr>
  </w:style>
  <w:style w:type="character" w:customStyle="1" w:styleId="Normal3Car">
    <w:name w:val="Normal3 Car"/>
    <w:basedOn w:val="Policepardfaut"/>
    <w:link w:val="Normal3"/>
    <w:rsid w:val="00CE00AD"/>
  </w:style>
  <w:style w:type="character" w:customStyle="1" w:styleId="Normal1Car">
    <w:name w:val="Normal1 Car"/>
    <w:basedOn w:val="Policepardfaut"/>
    <w:link w:val="Normal1"/>
    <w:rsid w:val="00CE00AD"/>
  </w:style>
  <w:style w:type="character" w:customStyle="1" w:styleId="Titre1Car">
    <w:name w:val="Titre 1 Car"/>
    <w:basedOn w:val="Policepardfaut"/>
    <w:link w:val="Titre1"/>
    <w:uiPriority w:val="9"/>
    <w:rsid w:val="006E2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E2C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ED1A0F"/>
    <w:pPr>
      <w:spacing w:after="100"/>
      <w:ind w:left="220"/>
    </w:pPr>
    <w:rPr>
      <w:b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ED1A0F"/>
    <w:pPr>
      <w:spacing w:after="100"/>
    </w:pPr>
    <w:rPr>
      <w:b/>
      <w:color w:val="000000" w:themeColor="text1"/>
      <w:sz w:val="2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E2CD4"/>
    <w:pPr>
      <w:spacing w:after="100"/>
      <w:ind w:left="1540"/>
    </w:pPr>
  </w:style>
  <w:style w:type="paragraph" w:styleId="TM3">
    <w:name w:val="toc 3"/>
    <w:basedOn w:val="Normal"/>
    <w:next w:val="Normal"/>
    <w:autoRedefine/>
    <w:uiPriority w:val="39"/>
    <w:unhideWhenUsed/>
    <w:rsid w:val="006E2CD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2CD4"/>
    <w:rPr>
      <w:color w:val="0000FF" w:themeColor="hyperlink"/>
      <w:u w:val="single"/>
    </w:rPr>
  </w:style>
  <w:style w:type="paragraph" w:customStyle="1" w:styleId="PT0">
    <w:name w:val="PT0"/>
    <w:basedOn w:val="PT1"/>
    <w:link w:val="PT0Car"/>
    <w:qFormat/>
    <w:rsid w:val="00ED1A0F"/>
    <w:pPr>
      <w:numPr>
        <w:numId w:val="0"/>
      </w:numPr>
      <w:ind w:left="360" w:hanging="360"/>
    </w:pPr>
  </w:style>
  <w:style w:type="character" w:customStyle="1" w:styleId="PT0Car">
    <w:name w:val="PT0 Car"/>
    <w:basedOn w:val="PT1Car"/>
    <w:link w:val="PT0"/>
    <w:rsid w:val="00ED1A0F"/>
  </w:style>
  <w:style w:type="table" w:styleId="Grilledutableau">
    <w:name w:val="Table Grid"/>
    <w:basedOn w:val="TableauNormal"/>
    <w:uiPriority w:val="59"/>
    <w:rsid w:val="00182B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te\Downloads\Modele-de-document-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09D8"/>
    <w:rsid w:val="00CE09D8"/>
    <w:rsid w:val="00D8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3BDE83B10243BF8FBA19F01B8A389F">
    <w:name w:val="2F3BDE83B10243BF8FBA19F01B8A389F"/>
    <w:rsid w:val="00CE09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33DE7D-DD3D-4306-ADBF-DFDD2730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Modele-de-document-Rapport</Template>
  <TotalTime>246</TotalTime>
  <Pages>9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Hewlett-Packard</Company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Perso Account</dc:creator>
  <cp:lastModifiedBy>Perso Account</cp:lastModifiedBy>
  <cp:revision>165</cp:revision>
  <cp:lastPrinted>2008-09-28T17:56:00Z</cp:lastPrinted>
  <dcterms:created xsi:type="dcterms:W3CDTF">2015-12-14T18:33:00Z</dcterms:created>
  <dcterms:modified xsi:type="dcterms:W3CDTF">2015-12-14T22:49:00Z</dcterms:modified>
</cp:coreProperties>
</file>